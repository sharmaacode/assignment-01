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9ED9" w14:textId="77777777" w:rsidR="00583903" w:rsidRPr="003533E5" w:rsidRDefault="000E7453" w:rsidP="001B2423">
      <w:pPr>
        <w:pStyle w:val="Title"/>
      </w:pPr>
      <w:r w:rsidRPr="00FF7987">
        <w:rPr>
          <w:noProof/>
        </w:rPr>
        <mc:AlternateContent>
          <mc:Choice Requires="wps">
            <w:drawing>
              <wp:inline distT="0" distB="0" distL="0" distR="0" wp14:anchorId="3207B097" wp14:editId="6C0E6ED0">
                <wp:extent cx="4770120" cy="763257"/>
                <wp:effectExtent l="0" t="0" r="0" b="0"/>
                <wp:docPr id="87" name="TextBox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6136B4-A956-4F8E-B60F-F636151013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72222">
                          <a:off x="0" y="0"/>
                          <a:ext cx="4770120" cy="76325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363680066"/>
                              <w:placeholder>
                                <w:docPart w:val="B401CACE4A6F4D01BF23284B7F433B53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539B171" w14:textId="77777777" w:rsidR="004E6D59" w:rsidRPr="001B2423" w:rsidRDefault="004E6D59" w:rsidP="001B2423">
                                <w:pPr>
                                  <w:pStyle w:val="Title"/>
                                </w:pPr>
                                <w:r w:rsidRPr="001B2423">
                                  <w:t>Thank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tIns="0" rtlCol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07B097" id="_x0000_t202" coordsize="21600,21600" o:spt="202" path="m,l,21600r21600,l21600,xe">
                <v:stroke joinstyle="miter"/>
                <v:path gradientshapeok="t" o:connecttype="rect"/>
              </v:shapetype>
              <v:shape id="TextBox 86" o:spid="_x0000_s1026" type="#_x0000_t202" style="width:375.6pt;height:60.1pt;rotation:-358021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" filled="f" stroked="f">
                <v:textbox inset=",0">
                  <w:txbxContent>
                    <w:sdt>
                      <w:sdtPr>
                        <w:id w:val="-363680066"/>
                        <w:placeholder>
                          <w:docPart w:val="B401CACE4A6F4D01BF23284B7F433B53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6539B171" w14:textId="77777777" w:rsidR="004E6D59" w:rsidRPr="001B2423" w:rsidRDefault="004E6D59" w:rsidP="001B2423">
                          <w:pPr>
                            <w:pStyle w:val="Title"/>
                          </w:pPr>
                          <w:r w:rsidRPr="001B2423">
                            <w:t>Thank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  <w:r w:rsidRPr="00FF7987">
        <w:rPr>
          <w:noProof/>
        </w:rPr>
        <mc:AlternateContent>
          <mc:Choice Requires="wps">
            <w:drawing>
              <wp:inline distT="0" distB="0" distL="0" distR="0" wp14:anchorId="00BE193A" wp14:editId="17DA7CB2">
                <wp:extent cx="4770120" cy="912371"/>
                <wp:effectExtent l="0" t="0" r="0" b="0"/>
                <wp:docPr id="1" name="TextBox 8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72222">
                          <a:off x="0" y="0"/>
                          <a:ext cx="4770120" cy="91237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3EBFC2" w14:textId="06A4A478" w:rsidR="004E6D59" w:rsidRPr="000C14D1" w:rsidRDefault="00B84D41" w:rsidP="001B2423">
                            <w:pPr>
                              <w:pStyle w:val="Title"/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id w:val="584418049"/>
                                <w:placeholder>
                                  <w:docPart w:val="B8CA9D4C4DCC45A6AD42E1E3A6FAB6E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4E6D59" w:rsidRPr="000C14D1">
                                  <w:rPr>
                                    <w:sz w:val="72"/>
                                    <w:szCs w:val="72"/>
                                  </w:rPr>
                                  <w:t>You</w:t>
                                </w:r>
                              </w:sdtContent>
                            </w:sdt>
                            <w:r w:rsidR="000C14D1" w:rsidRPr="000C14D1">
                              <w:rPr>
                                <w:sz w:val="72"/>
                                <w:szCs w:val="72"/>
                              </w:rPr>
                              <w:t xml:space="preserve"> for your Donation</w:t>
                            </w:r>
                            <w:r w:rsidR="000C14D1">
                              <w:rPr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</w:txbxContent>
                      </wps:txbx>
                      <wps:bodyPr wrap="square" tIns="0" rtlCol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E193A" id="_x0000_s1027" type="#_x0000_t202" style="width:375.6pt;height:71.85pt;rotation:-358021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" filled="f" stroked="f">
                <v:textbox inset=",0">
                  <w:txbxContent>
                    <w:p w14:paraId="043EBFC2" w14:textId="06A4A478" w:rsidR="004E6D59" w:rsidRPr="000C14D1" w:rsidRDefault="00B84D41" w:rsidP="001B2423">
                      <w:pPr>
                        <w:pStyle w:val="Title"/>
                        <w:rPr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sz w:val="72"/>
                            <w:szCs w:val="72"/>
                          </w:rPr>
                          <w:id w:val="584418049"/>
                          <w:placeholder>
                            <w:docPart w:val="B8CA9D4C4DCC45A6AD42E1E3A6FAB6E5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4E6D59" w:rsidRPr="000C14D1">
                            <w:rPr>
                              <w:sz w:val="72"/>
                              <w:szCs w:val="72"/>
                            </w:rPr>
                            <w:t>You</w:t>
                          </w:r>
                        </w:sdtContent>
                      </w:sdt>
                      <w:r w:rsidR="000C14D1" w:rsidRPr="000C14D1">
                        <w:rPr>
                          <w:sz w:val="72"/>
                          <w:szCs w:val="72"/>
                        </w:rPr>
                        <w:t xml:space="preserve"> for your Donation</w:t>
                      </w:r>
                      <w:r w:rsidR="000C14D1">
                        <w:rPr>
                          <w:sz w:val="72"/>
                          <w:szCs w:val="72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83903" w:rsidRPr="003533E5" w:rsidSect="00700DD1">
      <w:headerReference w:type="default" r:id="rId10"/>
      <w:pgSz w:w="10081" w:h="7201" w:orient="landscape" w:code="23"/>
      <w:pgMar w:top="567" w:right="567" w:bottom="567" w:left="567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783E" w14:textId="77777777" w:rsidR="00B84D41" w:rsidRDefault="00B84D41" w:rsidP="003F353E">
      <w:pPr>
        <w:spacing w:after="0"/>
      </w:pPr>
      <w:r>
        <w:separator/>
      </w:r>
    </w:p>
  </w:endnote>
  <w:endnote w:type="continuationSeparator" w:id="0">
    <w:p w14:paraId="4DCF4B97" w14:textId="77777777" w:rsidR="00B84D41" w:rsidRDefault="00B84D41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5D39" w14:textId="77777777" w:rsidR="00B84D41" w:rsidRDefault="00B84D41" w:rsidP="003F353E">
      <w:pPr>
        <w:spacing w:after="0"/>
      </w:pPr>
      <w:r>
        <w:separator/>
      </w:r>
    </w:p>
  </w:footnote>
  <w:footnote w:type="continuationSeparator" w:id="0">
    <w:p w14:paraId="6C48EB89" w14:textId="77777777" w:rsidR="00B84D41" w:rsidRDefault="00B84D41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D6840" w14:textId="77777777" w:rsidR="003F353E" w:rsidRPr="00D71E5F" w:rsidRDefault="004E6D59" w:rsidP="00D71E5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B234AE" wp14:editId="659BAAD6">
              <wp:simplePos x="0" y="0"/>
              <wp:positionH relativeFrom="column">
                <wp:posOffset>834390</wp:posOffset>
              </wp:positionH>
              <wp:positionV relativeFrom="paragraph">
                <wp:posOffset>1359535</wp:posOffset>
              </wp:positionV>
              <wp:extent cx="4012602" cy="2601848"/>
              <wp:effectExtent l="0" t="0" r="26035" b="8255"/>
              <wp:wrapNone/>
              <wp:docPr id="996" name="Group 9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12602" cy="2601848"/>
                        <a:chOff x="365070" y="1985937"/>
                        <a:chExt cx="3220390" cy="2087966"/>
                      </a:xfrm>
                    </wpg:grpSpPr>
                    <wps:wsp>
                      <wps:cNvPr id="997" name="Freeform: Shape 997"/>
                      <wps:cNvSpPr/>
                      <wps:spPr>
                        <a:xfrm>
                          <a:off x="1355708" y="3895488"/>
                          <a:ext cx="1274391" cy="178415"/>
                        </a:xfrm>
                        <a:custGeom>
                          <a:avLst/>
                          <a:gdLst>
                            <a:gd name="connsiteX0" fmla="*/ 946309 w 952500"/>
                            <a:gd name="connsiteY0" fmla="*/ 69056 h 133350"/>
                            <a:gd name="connsiteX1" fmla="*/ 476726 w 952500"/>
                            <a:gd name="connsiteY1" fmla="*/ 130969 h 133350"/>
                            <a:gd name="connsiteX2" fmla="*/ 7144 w 952500"/>
                            <a:gd name="connsiteY2" fmla="*/ 69056 h 133350"/>
                            <a:gd name="connsiteX3" fmla="*/ 476726 w 952500"/>
                            <a:gd name="connsiteY3" fmla="*/ 7144 h 133350"/>
                            <a:gd name="connsiteX4" fmla="*/ 946309 w 952500"/>
                            <a:gd name="connsiteY4" fmla="*/ 69056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500" h="133350">
                              <a:moveTo>
                                <a:pt x="946309" y="69056"/>
                              </a:moveTo>
                              <a:cubicBezTo>
                                <a:pt x="946309" y="103250"/>
                                <a:pt x="736070" y="130969"/>
                                <a:pt x="476726" y="130969"/>
                              </a:cubicBezTo>
                              <a:cubicBezTo>
                                <a:pt x="217383" y="130969"/>
                                <a:pt x="7144" y="103250"/>
                                <a:pt x="7144" y="69056"/>
                              </a:cubicBezTo>
                              <a:cubicBezTo>
                                <a:pt x="7144" y="34863"/>
                                <a:pt x="217383" y="7144"/>
                                <a:pt x="476726" y="7144"/>
                              </a:cubicBezTo>
                              <a:cubicBezTo>
                                <a:pt x="736069" y="7144"/>
                                <a:pt x="946309" y="34863"/>
                                <a:pt x="946309" y="690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998" name="Freeform: Shape 998"/>
                      <wps:cNvSpPr/>
                      <wps:spPr>
                        <a:xfrm>
                          <a:off x="1053445" y="1985937"/>
                          <a:ext cx="1830489" cy="2013538"/>
                        </a:xfrm>
                        <a:custGeom>
                          <a:avLst/>
                          <a:gdLst>
                            <a:gd name="connsiteX0" fmla="*/ 1502569 w 1504950"/>
                            <a:gd name="connsiteY0" fmla="*/ 754856 h 1504950"/>
                            <a:gd name="connsiteX1" fmla="*/ 754856 w 1504950"/>
                            <a:gd name="connsiteY1" fmla="*/ 1502569 h 1504950"/>
                            <a:gd name="connsiteX2" fmla="*/ 7144 w 1504950"/>
                            <a:gd name="connsiteY2" fmla="*/ 754856 h 1504950"/>
                            <a:gd name="connsiteX3" fmla="*/ 754856 w 1504950"/>
                            <a:gd name="connsiteY3" fmla="*/ 7144 h 1504950"/>
                            <a:gd name="connsiteX4" fmla="*/ 1502569 w 1504950"/>
                            <a:gd name="connsiteY4" fmla="*/ 754856 h 1504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4950" h="1504950">
                              <a:moveTo>
                                <a:pt x="1502569" y="754856"/>
                              </a:moveTo>
                              <a:cubicBezTo>
                                <a:pt x="1502569" y="1167807"/>
                                <a:pt x="1167807" y="1502569"/>
                                <a:pt x="754856" y="1502569"/>
                              </a:cubicBezTo>
                              <a:cubicBezTo>
                                <a:pt x="341906" y="1502569"/>
                                <a:pt x="7144" y="1167807"/>
                                <a:pt x="7144" y="754856"/>
                              </a:cubicBezTo>
                              <a:cubicBezTo>
                                <a:pt x="7144" y="341906"/>
                                <a:pt x="341906" y="7144"/>
                                <a:pt x="754856" y="7144"/>
                              </a:cubicBezTo>
                              <a:cubicBezTo>
                                <a:pt x="1167807" y="7144"/>
                                <a:pt x="1502569" y="341906"/>
                                <a:pt x="1502569" y="754856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9525" cap="flat">
                          <a:solidFill>
                            <a:schemeClr val="accent2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999" name="Freeform: Shape 999"/>
                      <wps:cNvSpPr/>
                      <wps:spPr>
                        <a:xfrm>
                          <a:off x="1242286" y="2056028"/>
                          <a:ext cx="1452806" cy="1083232"/>
                        </a:xfrm>
                        <a:custGeom>
                          <a:avLst/>
                          <a:gdLst>
                            <a:gd name="connsiteX0" fmla="*/ 1083469 w 1085850"/>
                            <a:gd name="connsiteY0" fmla="*/ 405289 h 809625"/>
                            <a:gd name="connsiteX1" fmla="*/ 545306 w 1085850"/>
                            <a:gd name="connsiteY1" fmla="*/ 803434 h 809625"/>
                            <a:gd name="connsiteX2" fmla="*/ 7144 w 1085850"/>
                            <a:gd name="connsiteY2" fmla="*/ 405289 h 809625"/>
                            <a:gd name="connsiteX3" fmla="*/ 545306 w 1085850"/>
                            <a:gd name="connsiteY3" fmla="*/ 7144 h 809625"/>
                            <a:gd name="connsiteX4" fmla="*/ 1083469 w 1085850"/>
                            <a:gd name="connsiteY4" fmla="*/ 405289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5850" h="809625">
                              <a:moveTo>
                                <a:pt x="1083469" y="405289"/>
                              </a:moveTo>
                              <a:cubicBezTo>
                                <a:pt x="1083469" y="625178"/>
                                <a:pt x="842525" y="803434"/>
                                <a:pt x="545306" y="803434"/>
                              </a:cubicBezTo>
                              <a:cubicBezTo>
                                <a:pt x="248087" y="803434"/>
                                <a:pt x="7144" y="625178"/>
                                <a:pt x="7144" y="405289"/>
                              </a:cubicBezTo>
                              <a:cubicBezTo>
                                <a:pt x="7144" y="185399"/>
                                <a:pt x="248087" y="7144"/>
                                <a:pt x="545306" y="7144"/>
                              </a:cubicBezTo>
                              <a:cubicBezTo>
                                <a:pt x="842525" y="7144"/>
                                <a:pt x="1083469" y="185399"/>
                                <a:pt x="1083469" y="4052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00" name="Freeform: Shape 1000"/>
                      <wps:cNvSpPr/>
                      <wps:spPr>
                        <a:xfrm>
                          <a:off x="1410506" y="2256972"/>
                          <a:ext cx="369573" cy="191159"/>
                        </a:xfrm>
                        <a:custGeom>
                          <a:avLst/>
                          <a:gdLst>
                            <a:gd name="connsiteX0" fmla="*/ 7144 w 276225"/>
                            <a:gd name="connsiteY0" fmla="*/ 141753 h 142875"/>
                            <a:gd name="connsiteX1" fmla="*/ 181451 w 276225"/>
                            <a:gd name="connsiteY1" fmla="*/ 15070 h 142875"/>
                            <a:gd name="connsiteX2" fmla="*/ 255746 w 276225"/>
                            <a:gd name="connsiteY2" fmla="*/ 53170 h 142875"/>
                            <a:gd name="connsiteX3" fmla="*/ 108109 w 276225"/>
                            <a:gd name="connsiteY3" fmla="*/ 89365 h 142875"/>
                            <a:gd name="connsiteX4" fmla="*/ 7144 w 276225"/>
                            <a:gd name="connsiteY4" fmla="*/ 141753 h 142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6225" h="142875">
                              <a:moveTo>
                                <a:pt x="7144" y="141753"/>
                              </a:moveTo>
                              <a:cubicBezTo>
                                <a:pt x="7144" y="141753"/>
                                <a:pt x="78581" y="43645"/>
                                <a:pt x="181451" y="15070"/>
                              </a:cubicBezTo>
                              <a:cubicBezTo>
                                <a:pt x="284321" y="-13505"/>
                                <a:pt x="277654" y="43645"/>
                                <a:pt x="255746" y="53170"/>
                              </a:cubicBezTo>
                              <a:cubicBezTo>
                                <a:pt x="233839" y="62695"/>
                                <a:pt x="167164" y="57933"/>
                                <a:pt x="108109" y="89365"/>
                              </a:cubicBezTo>
                              <a:cubicBezTo>
                                <a:pt x="49054" y="120798"/>
                                <a:pt x="7144" y="141753"/>
                                <a:pt x="7144" y="14175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9525" cap="rnd">
                          <a:noFill/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1" name="Freeform: Shape 1001"/>
                      <wps:cNvSpPr/>
                      <wps:spPr>
                        <a:xfrm>
                          <a:off x="1266524" y="3149703"/>
                          <a:ext cx="1401830" cy="700915"/>
                        </a:xfrm>
                        <a:custGeom>
                          <a:avLst/>
                          <a:gdLst>
                            <a:gd name="connsiteX0" fmla="*/ 520523 w 1047750"/>
                            <a:gd name="connsiteY0" fmla="*/ 526071 h 523875"/>
                            <a:gd name="connsiteX1" fmla="*/ 187148 w 1047750"/>
                            <a:gd name="connsiteY1" fmla="*/ 414629 h 523875"/>
                            <a:gd name="connsiteX2" fmla="*/ 22365 w 1047750"/>
                            <a:gd name="connsiteY2" fmla="*/ 33629 h 523875"/>
                            <a:gd name="connsiteX3" fmla="*/ 250965 w 1047750"/>
                            <a:gd name="connsiteY3" fmla="*/ 97446 h 523875"/>
                            <a:gd name="connsiteX4" fmla="*/ 805320 w 1047750"/>
                            <a:gd name="connsiteY4" fmla="*/ 97446 h 523875"/>
                            <a:gd name="connsiteX5" fmla="*/ 1033920 w 1047750"/>
                            <a:gd name="connsiteY5" fmla="*/ 33629 h 523875"/>
                            <a:gd name="connsiteX6" fmla="*/ 869138 w 1047750"/>
                            <a:gd name="connsiteY6" fmla="*/ 414629 h 523875"/>
                            <a:gd name="connsiteX7" fmla="*/ 520523 w 1047750"/>
                            <a:gd name="connsiteY7" fmla="*/ 526071 h 523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47750" h="523875">
                              <a:moveTo>
                                <a:pt x="520523" y="526071"/>
                              </a:moveTo>
                              <a:cubicBezTo>
                                <a:pt x="520523" y="526071"/>
                                <a:pt x="346215" y="528929"/>
                                <a:pt x="187148" y="414629"/>
                              </a:cubicBezTo>
                              <a:cubicBezTo>
                                <a:pt x="28080" y="300329"/>
                                <a:pt x="-21450" y="83159"/>
                                <a:pt x="22365" y="33629"/>
                              </a:cubicBezTo>
                              <a:cubicBezTo>
                                <a:pt x="67133" y="-16854"/>
                                <a:pt x="98565" y="5054"/>
                                <a:pt x="250965" y="97446"/>
                              </a:cubicBezTo>
                              <a:cubicBezTo>
                                <a:pt x="403365" y="189839"/>
                                <a:pt x="652920" y="189839"/>
                                <a:pt x="805320" y="97446"/>
                              </a:cubicBezTo>
                              <a:cubicBezTo>
                                <a:pt x="957720" y="5054"/>
                                <a:pt x="989153" y="-16854"/>
                                <a:pt x="1033920" y="33629"/>
                              </a:cubicBezTo>
                              <a:cubicBezTo>
                                <a:pt x="1076783" y="83159"/>
                                <a:pt x="1027253" y="300329"/>
                                <a:pt x="869138" y="414629"/>
                              </a:cubicBezTo>
                              <a:cubicBezTo>
                                <a:pt x="711023" y="528929"/>
                                <a:pt x="520523" y="526071"/>
                                <a:pt x="520523" y="52607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rnd">
                          <a:solidFill>
                            <a:schemeClr val="accent2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2" name="Freeform: Shape 1002"/>
                      <wps:cNvSpPr/>
                      <wps:spPr>
                        <a:xfrm>
                          <a:off x="1314301" y="3208568"/>
                          <a:ext cx="1312623" cy="637195"/>
                        </a:xfrm>
                        <a:custGeom>
                          <a:avLst/>
                          <a:gdLst>
                            <a:gd name="connsiteX0" fmla="*/ 484814 w 981075"/>
                            <a:gd name="connsiteY0" fmla="*/ 476359 h 476250"/>
                            <a:gd name="connsiteX1" fmla="*/ 174299 w 981075"/>
                            <a:gd name="connsiteY1" fmla="*/ 376347 h 476250"/>
                            <a:gd name="connsiteX2" fmla="*/ 20946 w 981075"/>
                            <a:gd name="connsiteY2" fmla="*/ 31542 h 476250"/>
                            <a:gd name="connsiteX3" fmla="*/ 234306 w 981075"/>
                            <a:gd name="connsiteY3" fmla="*/ 88692 h 476250"/>
                            <a:gd name="connsiteX4" fmla="*/ 750561 w 981075"/>
                            <a:gd name="connsiteY4" fmla="*/ 88692 h 476250"/>
                            <a:gd name="connsiteX5" fmla="*/ 963921 w 981075"/>
                            <a:gd name="connsiteY5" fmla="*/ 31542 h 476250"/>
                            <a:gd name="connsiteX6" fmla="*/ 810569 w 981075"/>
                            <a:gd name="connsiteY6" fmla="*/ 376347 h 476250"/>
                            <a:gd name="connsiteX7" fmla="*/ 484814 w 981075"/>
                            <a:gd name="connsiteY7" fmla="*/ 476359 h 476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81075" h="476250">
                              <a:moveTo>
                                <a:pt x="484814" y="476359"/>
                              </a:moveTo>
                              <a:cubicBezTo>
                                <a:pt x="484814" y="476359"/>
                                <a:pt x="321936" y="479217"/>
                                <a:pt x="174299" y="376347"/>
                              </a:cubicBezTo>
                              <a:cubicBezTo>
                                <a:pt x="26661" y="273477"/>
                                <a:pt x="-19059" y="76309"/>
                                <a:pt x="20946" y="31542"/>
                              </a:cubicBezTo>
                              <a:cubicBezTo>
                                <a:pt x="61904" y="-14178"/>
                                <a:pt x="92384" y="5824"/>
                                <a:pt x="234306" y="88692"/>
                              </a:cubicBezTo>
                              <a:cubicBezTo>
                                <a:pt x="376229" y="171559"/>
                                <a:pt x="608639" y="171559"/>
                                <a:pt x="750561" y="88692"/>
                              </a:cubicBezTo>
                              <a:cubicBezTo>
                                <a:pt x="892484" y="5824"/>
                                <a:pt x="922011" y="-15131"/>
                                <a:pt x="963921" y="31542"/>
                              </a:cubicBezTo>
                              <a:cubicBezTo>
                                <a:pt x="1003926" y="76309"/>
                                <a:pt x="958206" y="272524"/>
                                <a:pt x="810569" y="376347"/>
                              </a:cubicBezTo>
                              <a:cubicBezTo>
                                <a:pt x="662931" y="480169"/>
                                <a:pt x="484814" y="476359"/>
                                <a:pt x="484814" y="4763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rnd">
                          <a:noFill/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3" name="Freeform: Shape 1003"/>
                      <wps:cNvSpPr/>
                      <wps:spPr>
                        <a:xfrm>
                          <a:off x="2125405" y="2256972"/>
                          <a:ext cx="369573" cy="191159"/>
                        </a:xfrm>
                        <a:custGeom>
                          <a:avLst/>
                          <a:gdLst>
                            <a:gd name="connsiteX0" fmla="*/ 269107 w 276225"/>
                            <a:gd name="connsiteY0" fmla="*/ 141753 h 142875"/>
                            <a:gd name="connsiteX1" fmla="*/ 94799 w 276225"/>
                            <a:gd name="connsiteY1" fmla="*/ 15070 h 142875"/>
                            <a:gd name="connsiteX2" fmla="*/ 20504 w 276225"/>
                            <a:gd name="connsiteY2" fmla="*/ 53170 h 142875"/>
                            <a:gd name="connsiteX3" fmla="*/ 168142 w 276225"/>
                            <a:gd name="connsiteY3" fmla="*/ 89365 h 142875"/>
                            <a:gd name="connsiteX4" fmla="*/ 269107 w 276225"/>
                            <a:gd name="connsiteY4" fmla="*/ 141753 h 142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6225" h="142875">
                              <a:moveTo>
                                <a:pt x="269107" y="141753"/>
                              </a:moveTo>
                              <a:cubicBezTo>
                                <a:pt x="269107" y="141753"/>
                                <a:pt x="197670" y="43645"/>
                                <a:pt x="94799" y="15070"/>
                              </a:cubicBezTo>
                              <a:cubicBezTo>
                                <a:pt x="-8071" y="-13505"/>
                                <a:pt x="-1403" y="43645"/>
                                <a:pt x="20504" y="53170"/>
                              </a:cubicBezTo>
                              <a:cubicBezTo>
                                <a:pt x="42412" y="62695"/>
                                <a:pt x="109087" y="57933"/>
                                <a:pt x="168142" y="89365"/>
                              </a:cubicBezTo>
                              <a:cubicBezTo>
                                <a:pt x="227197" y="120798"/>
                                <a:pt x="269107" y="141753"/>
                                <a:pt x="269107" y="14175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9525" cap="rnd">
                          <a:noFill/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4" name="Freeform: Shape 1004"/>
                      <wps:cNvSpPr/>
                      <wps:spPr>
                        <a:xfrm>
                          <a:off x="1962318" y="3451486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8604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8604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5" name="Freeform: Shape 1005"/>
                      <wps:cNvSpPr/>
                      <wps:spPr>
                        <a:xfrm>
                          <a:off x="2126714" y="3434919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7651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7651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6" name="Freeform: Shape 1006"/>
                      <wps:cNvSpPr/>
                      <wps:spPr>
                        <a:xfrm>
                          <a:off x="2283465" y="3380121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8604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8604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7" name="Freeform: Shape 1007"/>
                      <wps:cNvSpPr/>
                      <wps:spPr>
                        <a:xfrm>
                          <a:off x="2428745" y="3284541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7651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7651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8" name="Freeform: Shape 1008"/>
                      <wps:cNvSpPr/>
                      <wps:spPr>
                        <a:xfrm>
                          <a:off x="1794098" y="3429821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8604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8604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9" name="Freeform: Shape 1009"/>
                      <wps:cNvSpPr/>
                      <wps:spPr>
                        <a:xfrm>
                          <a:off x="1637348" y="3376297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7651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7651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10" name="Freeform: Shape 1010"/>
                      <wps:cNvSpPr/>
                      <wps:spPr>
                        <a:xfrm>
                          <a:off x="1492067" y="3279443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7651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7651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11" name="Freeform: Shape 1011"/>
                      <wps:cNvSpPr/>
                      <wps:spPr>
                        <a:xfrm>
                          <a:off x="1451286" y="3447663"/>
                          <a:ext cx="1045001" cy="191159"/>
                        </a:xfrm>
                        <a:custGeom>
                          <a:avLst/>
                          <a:gdLst>
                            <a:gd name="connsiteX0" fmla="*/ 773906 w 781050"/>
                            <a:gd name="connsiteY0" fmla="*/ 7144 h 142875"/>
                            <a:gd name="connsiteX1" fmla="*/ 407194 w 781050"/>
                            <a:gd name="connsiteY1" fmla="*/ 136684 h 142875"/>
                            <a:gd name="connsiteX2" fmla="*/ 373856 w 781050"/>
                            <a:gd name="connsiteY2" fmla="*/ 135731 h 142875"/>
                            <a:gd name="connsiteX3" fmla="*/ 7144 w 781050"/>
                            <a:gd name="connsiteY3" fmla="*/ 7144 h 142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81050" h="142875">
                              <a:moveTo>
                                <a:pt x="773906" y="7144"/>
                              </a:moveTo>
                              <a:cubicBezTo>
                                <a:pt x="773906" y="7144"/>
                                <a:pt x="646271" y="122396"/>
                                <a:pt x="407194" y="136684"/>
                              </a:cubicBezTo>
                              <a:lnTo>
                                <a:pt x="373856" y="135731"/>
                              </a:lnTo>
                              <a:cubicBezTo>
                                <a:pt x="133826" y="121444"/>
                                <a:pt x="7144" y="7144"/>
                                <a:pt x="7144" y="7144"/>
                              </a:cubicBez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12" name="Freeform: Shape 1012"/>
                      <wps:cNvSpPr/>
                      <wps:spPr>
                        <a:xfrm>
                          <a:off x="663278" y="2324319"/>
                          <a:ext cx="535244" cy="1491037"/>
                        </a:xfrm>
                        <a:custGeom>
                          <a:avLst/>
                          <a:gdLst>
                            <a:gd name="connsiteX0" fmla="*/ 22384 w 400050"/>
                            <a:gd name="connsiteY0" fmla="*/ 872466 h 1114425"/>
                            <a:gd name="connsiteX1" fmla="*/ 121444 w 400050"/>
                            <a:gd name="connsiteY1" fmla="*/ 785789 h 1114425"/>
                            <a:gd name="connsiteX2" fmla="*/ 193834 w 400050"/>
                            <a:gd name="connsiteY2" fmla="*/ 619101 h 1114425"/>
                            <a:gd name="connsiteX3" fmla="*/ 232886 w 400050"/>
                            <a:gd name="connsiteY3" fmla="*/ 435269 h 1114425"/>
                            <a:gd name="connsiteX4" fmla="*/ 270034 w 400050"/>
                            <a:gd name="connsiteY4" fmla="*/ 321921 h 1114425"/>
                            <a:gd name="connsiteX5" fmla="*/ 314801 w 400050"/>
                            <a:gd name="connsiteY5" fmla="*/ 24741 h 1114425"/>
                            <a:gd name="connsiteX6" fmla="*/ 387191 w 400050"/>
                            <a:gd name="connsiteY6" fmla="*/ 24741 h 1114425"/>
                            <a:gd name="connsiteX7" fmla="*/ 399574 w 400050"/>
                            <a:gd name="connsiteY7" fmla="*/ 159996 h 1114425"/>
                            <a:gd name="connsiteX8" fmla="*/ 399574 w 400050"/>
                            <a:gd name="connsiteY8" fmla="*/ 931521 h 1114425"/>
                            <a:gd name="connsiteX9" fmla="*/ 343376 w 400050"/>
                            <a:gd name="connsiteY9" fmla="*/ 992481 h 1114425"/>
                            <a:gd name="connsiteX10" fmla="*/ 294799 w 400050"/>
                            <a:gd name="connsiteY10" fmla="*/ 1039154 h 1114425"/>
                            <a:gd name="connsiteX11" fmla="*/ 237649 w 400050"/>
                            <a:gd name="connsiteY11" fmla="*/ 1112497 h 1114425"/>
                            <a:gd name="connsiteX12" fmla="*/ 7144 w 400050"/>
                            <a:gd name="connsiteY12" fmla="*/ 1043916 h 1114425"/>
                            <a:gd name="connsiteX13" fmla="*/ 22384 w 400050"/>
                            <a:gd name="connsiteY13" fmla="*/ 872466 h 1114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00050" h="1114425">
                              <a:moveTo>
                                <a:pt x="22384" y="872466"/>
                              </a:moveTo>
                              <a:cubicBezTo>
                                <a:pt x="22384" y="872466"/>
                                <a:pt x="76676" y="841986"/>
                                <a:pt x="121444" y="785789"/>
                              </a:cubicBezTo>
                              <a:cubicBezTo>
                                <a:pt x="166211" y="729591"/>
                                <a:pt x="180499" y="712446"/>
                                <a:pt x="193834" y="619101"/>
                              </a:cubicBezTo>
                              <a:cubicBezTo>
                                <a:pt x="206216" y="524804"/>
                                <a:pt x="206216" y="463844"/>
                                <a:pt x="232886" y="435269"/>
                              </a:cubicBezTo>
                              <a:cubicBezTo>
                                <a:pt x="259556" y="406694"/>
                                <a:pt x="268129" y="385739"/>
                                <a:pt x="270034" y="321921"/>
                              </a:cubicBezTo>
                              <a:cubicBezTo>
                                <a:pt x="272891" y="258104"/>
                                <a:pt x="280511" y="55221"/>
                                <a:pt x="314801" y="24741"/>
                              </a:cubicBezTo>
                              <a:cubicBezTo>
                                <a:pt x="349091" y="-5739"/>
                                <a:pt x="377666" y="9501"/>
                                <a:pt x="387191" y="24741"/>
                              </a:cubicBezTo>
                              <a:cubicBezTo>
                                <a:pt x="399574" y="43791"/>
                                <a:pt x="399574" y="89511"/>
                                <a:pt x="399574" y="159996"/>
                              </a:cubicBezTo>
                              <a:cubicBezTo>
                                <a:pt x="399574" y="230481"/>
                                <a:pt x="399574" y="931521"/>
                                <a:pt x="399574" y="931521"/>
                              </a:cubicBezTo>
                              <a:cubicBezTo>
                                <a:pt x="399574" y="931521"/>
                                <a:pt x="381476" y="978194"/>
                                <a:pt x="343376" y="992481"/>
                              </a:cubicBezTo>
                              <a:cubicBezTo>
                                <a:pt x="305276" y="1006769"/>
                                <a:pt x="310039" y="1007721"/>
                                <a:pt x="294799" y="1039154"/>
                              </a:cubicBezTo>
                              <a:cubicBezTo>
                                <a:pt x="279559" y="1070586"/>
                                <a:pt x="237649" y="1112497"/>
                                <a:pt x="237649" y="1112497"/>
                              </a:cubicBezTo>
                              <a:lnTo>
                                <a:pt x="7144" y="1043916"/>
                              </a:lnTo>
                              <a:lnTo>
                                <a:pt x="22384" y="872466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9525" cap="flat">
                          <a:solidFill>
                            <a:schemeClr val="accent2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13" name="Freeform: Shape 1013"/>
                      <wps:cNvSpPr/>
                      <wps:spPr>
                        <a:xfrm>
                          <a:off x="365070" y="3425999"/>
                          <a:ext cx="700915" cy="509756"/>
                        </a:xfrm>
                        <a:custGeom>
                          <a:avLst/>
                          <a:gdLst>
                            <a:gd name="connsiteX0" fmla="*/ 281464 w 523875"/>
                            <a:gd name="connsiteY0" fmla="*/ 29051 h 381000"/>
                            <a:gd name="connsiteX1" fmla="*/ 281464 w 523875"/>
                            <a:gd name="connsiteY1" fmla="*/ 79534 h 381000"/>
                            <a:gd name="connsiteX2" fmla="*/ 402431 w 523875"/>
                            <a:gd name="connsiteY2" fmla="*/ 242411 h 381000"/>
                            <a:gd name="connsiteX3" fmla="*/ 491966 w 523875"/>
                            <a:gd name="connsiteY3" fmla="*/ 254794 h 381000"/>
                            <a:gd name="connsiteX4" fmla="*/ 516731 w 523875"/>
                            <a:gd name="connsiteY4" fmla="*/ 214789 h 381000"/>
                            <a:gd name="connsiteX5" fmla="*/ 513874 w 523875"/>
                            <a:gd name="connsiteY5" fmla="*/ 286226 h 381000"/>
                            <a:gd name="connsiteX6" fmla="*/ 438626 w 523875"/>
                            <a:gd name="connsiteY6" fmla="*/ 374809 h 381000"/>
                            <a:gd name="connsiteX7" fmla="*/ 7144 w 523875"/>
                            <a:gd name="connsiteY7" fmla="*/ 374809 h 381000"/>
                            <a:gd name="connsiteX8" fmla="*/ 7144 w 523875"/>
                            <a:gd name="connsiteY8" fmla="*/ 150971 h 381000"/>
                            <a:gd name="connsiteX9" fmla="*/ 277654 w 523875"/>
                            <a:gd name="connsiteY9" fmla="*/ 7144 h 381000"/>
                            <a:gd name="connsiteX10" fmla="*/ 281464 w 523875"/>
                            <a:gd name="connsiteY10" fmla="*/ 29051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23875" h="381000">
                              <a:moveTo>
                                <a:pt x="281464" y="29051"/>
                              </a:moveTo>
                              <a:cubicBezTo>
                                <a:pt x="281464" y="29051"/>
                                <a:pt x="269081" y="31909"/>
                                <a:pt x="281464" y="79534"/>
                              </a:cubicBezTo>
                              <a:cubicBezTo>
                                <a:pt x="293846" y="126206"/>
                                <a:pt x="344329" y="217646"/>
                                <a:pt x="402431" y="242411"/>
                              </a:cubicBezTo>
                              <a:cubicBezTo>
                                <a:pt x="460534" y="267176"/>
                                <a:pt x="473869" y="267176"/>
                                <a:pt x="491966" y="254794"/>
                              </a:cubicBezTo>
                              <a:cubicBezTo>
                                <a:pt x="510064" y="242411"/>
                                <a:pt x="516731" y="214789"/>
                                <a:pt x="516731" y="214789"/>
                              </a:cubicBezTo>
                              <a:cubicBezTo>
                                <a:pt x="516731" y="214789"/>
                                <a:pt x="535781" y="250984"/>
                                <a:pt x="513874" y="286226"/>
                              </a:cubicBezTo>
                              <a:cubicBezTo>
                                <a:pt x="491966" y="321469"/>
                                <a:pt x="438626" y="374809"/>
                                <a:pt x="438626" y="374809"/>
                              </a:cubicBezTo>
                              <a:lnTo>
                                <a:pt x="7144" y="374809"/>
                              </a:lnTo>
                              <a:lnTo>
                                <a:pt x="7144" y="150971"/>
                              </a:lnTo>
                              <a:cubicBezTo>
                                <a:pt x="7144" y="150971"/>
                                <a:pt x="262414" y="7144"/>
                                <a:pt x="277654" y="7144"/>
                              </a:cubicBezTo>
                              <a:cubicBezTo>
                                <a:pt x="305276" y="7144"/>
                                <a:pt x="281464" y="29051"/>
                                <a:pt x="281464" y="29051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76000">
                              <a:schemeClr val="accent4"/>
                            </a:gs>
                            <a:gs pos="100000">
                              <a:schemeClr val="accent4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14" name="Freeform: Shape 1014"/>
                      <wps:cNvSpPr/>
                      <wps:spPr>
                        <a:xfrm>
                          <a:off x="1000755" y="2388847"/>
                          <a:ext cx="178415" cy="675427"/>
                        </a:xfrm>
                        <a:custGeom>
                          <a:avLst/>
                          <a:gdLst>
                            <a:gd name="connsiteX0" fmla="*/ 129240 w 133350"/>
                            <a:gd name="connsiteY0" fmla="*/ 31757 h 504825"/>
                            <a:gd name="connsiteX1" fmla="*/ 89235 w 133350"/>
                            <a:gd name="connsiteY1" fmla="*/ 8897 h 504825"/>
                            <a:gd name="connsiteX2" fmla="*/ 53040 w 133350"/>
                            <a:gd name="connsiteY2" fmla="*/ 174632 h 504825"/>
                            <a:gd name="connsiteX3" fmla="*/ 16845 w 133350"/>
                            <a:gd name="connsiteY3" fmla="*/ 393707 h 504825"/>
                            <a:gd name="connsiteX4" fmla="*/ 8273 w 133350"/>
                            <a:gd name="connsiteY4" fmla="*/ 499435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3350" h="504825">
                              <a:moveTo>
                                <a:pt x="129240" y="31757"/>
                              </a:moveTo>
                              <a:cubicBezTo>
                                <a:pt x="129240" y="31757"/>
                                <a:pt x="122573" y="-628"/>
                                <a:pt x="89235" y="8897"/>
                              </a:cubicBezTo>
                              <a:cubicBezTo>
                                <a:pt x="68280" y="15565"/>
                                <a:pt x="60660" y="21280"/>
                                <a:pt x="53040" y="174632"/>
                              </a:cubicBezTo>
                              <a:cubicBezTo>
                                <a:pt x="45420" y="327985"/>
                                <a:pt x="31133" y="336557"/>
                                <a:pt x="16845" y="393707"/>
                              </a:cubicBezTo>
                              <a:cubicBezTo>
                                <a:pt x="2558" y="449905"/>
                                <a:pt x="8273" y="499435"/>
                                <a:pt x="8273" y="499435"/>
                              </a:cubicBezTo>
                            </a:path>
                          </a:pathLst>
                        </a:custGeom>
                        <a:noFill/>
                        <a:ln w="9525" cap="rnd">
                          <a:solidFill>
                            <a:schemeClr val="accent2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15" name="Freeform: Shape 1015"/>
                      <wps:cNvSpPr/>
                      <wps:spPr>
                        <a:xfrm>
                          <a:off x="1032851" y="2987608"/>
                          <a:ext cx="152927" cy="535244"/>
                        </a:xfrm>
                        <a:custGeom>
                          <a:avLst/>
                          <a:gdLst>
                            <a:gd name="connsiteX0" fmla="*/ 110014 w 114300"/>
                            <a:gd name="connsiteY0" fmla="*/ 204311 h 400050"/>
                            <a:gd name="connsiteX1" fmla="*/ 58579 w 114300"/>
                            <a:gd name="connsiteY1" fmla="*/ 401479 h 400050"/>
                            <a:gd name="connsiteX2" fmla="*/ 7144 w 114300"/>
                            <a:gd name="connsiteY2" fmla="*/ 204311 h 400050"/>
                            <a:gd name="connsiteX3" fmla="*/ 58579 w 114300"/>
                            <a:gd name="connsiteY3" fmla="*/ 7144 h 400050"/>
                            <a:gd name="connsiteX4" fmla="*/ 110014 w 114300"/>
                            <a:gd name="connsiteY4" fmla="*/ 204311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4300" h="400050">
                              <a:moveTo>
                                <a:pt x="110014" y="204311"/>
                              </a:moveTo>
                              <a:cubicBezTo>
                                <a:pt x="110014" y="313204"/>
                                <a:pt x="86986" y="401479"/>
                                <a:pt x="58579" y="401479"/>
                              </a:cubicBezTo>
                              <a:cubicBezTo>
                                <a:pt x="30172" y="401479"/>
                                <a:pt x="7144" y="313204"/>
                                <a:pt x="7144" y="204311"/>
                              </a:cubicBezTo>
                              <a:cubicBezTo>
                                <a:pt x="7144" y="95419"/>
                                <a:pt x="30172" y="7144"/>
                                <a:pt x="58579" y="7144"/>
                              </a:cubicBezTo>
                              <a:cubicBezTo>
                                <a:pt x="86986" y="7144"/>
                                <a:pt x="110014" y="95419"/>
                                <a:pt x="110014" y="2043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20000"/>
                            <a:lumOff val="80000"/>
                            <a:alpha val="3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16" name="Freeform: Shape 1016"/>
                      <wps:cNvSpPr/>
                      <wps:spPr>
                        <a:xfrm>
                          <a:off x="2739066" y="2324319"/>
                          <a:ext cx="546159" cy="1521444"/>
                        </a:xfrm>
                        <a:custGeom>
                          <a:avLst/>
                          <a:gdLst>
                            <a:gd name="connsiteX0" fmla="*/ 384334 w 400050"/>
                            <a:gd name="connsiteY0" fmla="*/ 872466 h 1114425"/>
                            <a:gd name="connsiteX1" fmla="*/ 285274 w 400050"/>
                            <a:gd name="connsiteY1" fmla="*/ 785789 h 1114425"/>
                            <a:gd name="connsiteX2" fmla="*/ 212884 w 400050"/>
                            <a:gd name="connsiteY2" fmla="*/ 619101 h 1114425"/>
                            <a:gd name="connsiteX3" fmla="*/ 173831 w 400050"/>
                            <a:gd name="connsiteY3" fmla="*/ 435269 h 1114425"/>
                            <a:gd name="connsiteX4" fmla="*/ 136684 w 400050"/>
                            <a:gd name="connsiteY4" fmla="*/ 321921 h 1114425"/>
                            <a:gd name="connsiteX5" fmla="*/ 91916 w 400050"/>
                            <a:gd name="connsiteY5" fmla="*/ 24741 h 1114425"/>
                            <a:gd name="connsiteX6" fmla="*/ 19526 w 400050"/>
                            <a:gd name="connsiteY6" fmla="*/ 24741 h 1114425"/>
                            <a:gd name="connsiteX7" fmla="*/ 7144 w 400050"/>
                            <a:gd name="connsiteY7" fmla="*/ 159996 h 1114425"/>
                            <a:gd name="connsiteX8" fmla="*/ 7144 w 400050"/>
                            <a:gd name="connsiteY8" fmla="*/ 931521 h 1114425"/>
                            <a:gd name="connsiteX9" fmla="*/ 63341 w 400050"/>
                            <a:gd name="connsiteY9" fmla="*/ 992481 h 1114425"/>
                            <a:gd name="connsiteX10" fmla="*/ 111919 w 400050"/>
                            <a:gd name="connsiteY10" fmla="*/ 1039154 h 1114425"/>
                            <a:gd name="connsiteX11" fmla="*/ 169069 w 400050"/>
                            <a:gd name="connsiteY11" fmla="*/ 1112497 h 1114425"/>
                            <a:gd name="connsiteX12" fmla="*/ 399574 w 400050"/>
                            <a:gd name="connsiteY12" fmla="*/ 1043916 h 1114425"/>
                            <a:gd name="connsiteX13" fmla="*/ 384334 w 400050"/>
                            <a:gd name="connsiteY13" fmla="*/ 872466 h 1114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00050" h="1114425">
                              <a:moveTo>
                                <a:pt x="384334" y="872466"/>
                              </a:moveTo>
                              <a:cubicBezTo>
                                <a:pt x="384334" y="872466"/>
                                <a:pt x="330041" y="841986"/>
                                <a:pt x="285274" y="785789"/>
                              </a:cubicBezTo>
                              <a:cubicBezTo>
                                <a:pt x="240506" y="729591"/>
                                <a:pt x="226219" y="712446"/>
                                <a:pt x="212884" y="619101"/>
                              </a:cubicBezTo>
                              <a:cubicBezTo>
                                <a:pt x="200501" y="524804"/>
                                <a:pt x="200501" y="463844"/>
                                <a:pt x="173831" y="435269"/>
                              </a:cubicBezTo>
                              <a:cubicBezTo>
                                <a:pt x="148114" y="406694"/>
                                <a:pt x="138589" y="385739"/>
                                <a:pt x="136684" y="321921"/>
                              </a:cubicBezTo>
                              <a:cubicBezTo>
                                <a:pt x="133826" y="258104"/>
                                <a:pt x="126206" y="55221"/>
                                <a:pt x="91916" y="24741"/>
                              </a:cubicBezTo>
                              <a:cubicBezTo>
                                <a:pt x="57626" y="-5739"/>
                                <a:pt x="29051" y="9501"/>
                                <a:pt x="19526" y="24741"/>
                              </a:cubicBezTo>
                              <a:cubicBezTo>
                                <a:pt x="7144" y="43791"/>
                                <a:pt x="7144" y="89511"/>
                                <a:pt x="7144" y="159996"/>
                              </a:cubicBezTo>
                              <a:cubicBezTo>
                                <a:pt x="7144" y="230481"/>
                                <a:pt x="7144" y="931521"/>
                                <a:pt x="7144" y="931521"/>
                              </a:cubicBezTo>
                              <a:cubicBezTo>
                                <a:pt x="7144" y="931521"/>
                                <a:pt x="25241" y="978194"/>
                                <a:pt x="63341" y="992481"/>
                              </a:cubicBezTo>
                              <a:cubicBezTo>
                                <a:pt x="101441" y="1006769"/>
                                <a:pt x="96679" y="1007721"/>
                                <a:pt x="111919" y="1039154"/>
                              </a:cubicBezTo>
                              <a:cubicBezTo>
                                <a:pt x="127159" y="1070586"/>
                                <a:pt x="169069" y="1112497"/>
                                <a:pt x="169069" y="1112497"/>
                              </a:cubicBezTo>
                              <a:lnTo>
                                <a:pt x="399574" y="1043916"/>
                              </a:lnTo>
                              <a:lnTo>
                                <a:pt x="384334" y="872466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9525" cap="flat">
                          <a:solidFill>
                            <a:schemeClr val="accent2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17" name="Freeform: Shape 1017"/>
                      <wps:cNvSpPr/>
                      <wps:spPr>
                        <a:xfrm>
                          <a:off x="2870250" y="3425999"/>
                          <a:ext cx="715210" cy="520152"/>
                        </a:xfrm>
                        <a:custGeom>
                          <a:avLst/>
                          <a:gdLst>
                            <a:gd name="connsiteX0" fmla="*/ 250091 w 523875"/>
                            <a:gd name="connsiteY0" fmla="*/ 29051 h 381000"/>
                            <a:gd name="connsiteX1" fmla="*/ 250091 w 523875"/>
                            <a:gd name="connsiteY1" fmla="*/ 79534 h 381000"/>
                            <a:gd name="connsiteX2" fmla="*/ 129123 w 523875"/>
                            <a:gd name="connsiteY2" fmla="*/ 242411 h 381000"/>
                            <a:gd name="connsiteX3" fmla="*/ 39588 w 523875"/>
                            <a:gd name="connsiteY3" fmla="*/ 254794 h 381000"/>
                            <a:gd name="connsiteX4" fmla="*/ 14823 w 523875"/>
                            <a:gd name="connsiteY4" fmla="*/ 214789 h 381000"/>
                            <a:gd name="connsiteX5" fmla="*/ 17681 w 523875"/>
                            <a:gd name="connsiteY5" fmla="*/ 286226 h 381000"/>
                            <a:gd name="connsiteX6" fmla="*/ 92928 w 523875"/>
                            <a:gd name="connsiteY6" fmla="*/ 374809 h 381000"/>
                            <a:gd name="connsiteX7" fmla="*/ 524411 w 523875"/>
                            <a:gd name="connsiteY7" fmla="*/ 374809 h 381000"/>
                            <a:gd name="connsiteX8" fmla="*/ 524411 w 523875"/>
                            <a:gd name="connsiteY8" fmla="*/ 150971 h 381000"/>
                            <a:gd name="connsiteX9" fmla="*/ 253901 w 523875"/>
                            <a:gd name="connsiteY9" fmla="*/ 7144 h 381000"/>
                            <a:gd name="connsiteX10" fmla="*/ 250091 w 523875"/>
                            <a:gd name="connsiteY10" fmla="*/ 29051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23875" h="381000">
                              <a:moveTo>
                                <a:pt x="250091" y="29051"/>
                              </a:moveTo>
                              <a:cubicBezTo>
                                <a:pt x="250091" y="29051"/>
                                <a:pt x="262473" y="31909"/>
                                <a:pt x="250091" y="79534"/>
                              </a:cubicBezTo>
                              <a:cubicBezTo>
                                <a:pt x="237708" y="126206"/>
                                <a:pt x="187226" y="217646"/>
                                <a:pt x="129123" y="242411"/>
                              </a:cubicBezTo>
                              <a:cubicBezTo>
                                <a:pt x="71021" y="267176"/>
                                <a:pt x="57686" y="267176"/>
                                <a:pt x="39588" y="254794"/>
                              </a:cubicBezTo>
                              <a:cubicBezTo>
                                <a:pt x="21491" y="242411"/>
                                <a:pt x="14823" y="214789"/>
                                <a:pt x="14823" y="214789"/>
                              </a:cubicBezTo>
                              <a:cubicBezTo>
                                <a:pt x="14823" y="214789"/>
                                <a:pt x="-4227" y="250984"/>
                                <a:pt x="17681" y="286226"/>
                              </a:cubicBezTo>
                              <a:cubicBezTo>
                                <a:pt x="39588" y="320516"/>
                                <a:pt x="92928" y="374809"/>
                                <a:pt x="92928" y="374809"/>
                              </a:cubicBezTo>
                              <a:lnTo>
                                <a:pt x="524411" y="374809"/>
                              </a:lnTo>
                              <a:lnTo>
                                <a:pt x="524411" y="150971"/>
                              </a:lnTo>
                              <a:cubicBezTo>
                                <a:pt x="524411" y="150971"/>
                                <a:pt x="269141" y="7144"/>
                                <a:pt x="253901" y="7144"/>
                              </a:cubicBezTo>
                              <a:cubicBezTo>
                                <a:pt x="226278" y="7144"/>
                                <a:pt x="250091" y="29051"/>
                                <a:pt x="250091" y="29051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76000">
                              <a:schemeClr val="accent4"/>
                            </a:gs>
                            <a:gs pos="100000">
                              <a:schemeClr val="accent4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18" name="Freeform: Shape 1018"/>
                      <wps:cNvSpPr/>
                      <wps:spPr>
                        <a:xfrm>
                          <a:off x="2762006" y="2388847"/>
                          <a:ext cx="182053" cy="689201"/>
                        </a:xfrm>
                        <a:custGeom>
                          <a:avLst/>
                          <a:gdLst>
                            <a:gd name="connsiteX0" fmla="*/ 7144 w 133350"/>
                            <a:gd name="connsiteY0" fmla="*/ 31757 h 504825"/>
                            <a:gd name="connsiteX1" fmla="*/ 47149 w 133350"/>
                            <a:gd name="connsiteY1" fmla="*/ 8897 h 504825"/>
                            <a:gd name="connsiteX2" fmla="*/ 83344 w 133350"/>
                            <a:gd name="connsiteY2" fmla="*/ 174632 h 504825"/>
                            <a:gd name="connsiteX3" fmla="*/ 119539 w 133350"/>
                            <a:gd name="connsiteY3" fmla="*/ 393707 h 504825"/>
                            <a:gd name="connsiteX4" fmla="*/ 128111 w 133350"/>
                            <a:gd name="connsiteY4" fmla="*/ 499435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3350" h="504825">
                              <a:moveTo>
                                <a:pt x="7144" y="31757"/>
                              </a:moveTo>
                              <a:cubicBezTo>
                                <a:pt x="7144" y="31757"/>
                                <a:pt x="13811" y="-628"/>
                                <a:pt x="47149" y="8897"/>
                              </a:cubicBezTo>
                              <a:cubicBezTo>
                                <a:pt x="68104" y="15565"/>
                                <a:pt x="75724" y="21280"/>
                                <a:pt x="83344" y="174632"/>
                              </a:cubicBezTo>
                              <a:cubicBezTo>
                                <a:pt x="90964" y="327985"/>
                                <a:pt x="105251" y="336557"/>
                                <a:pt x="119539" y="393707"/>
                              </a:cubicBezTo>
                              <a:cubicBezTo>
                                <a:pt x="133826" y="449905"/>
                                <a:pt x="128111" y="499435"/>
                                <a:pt x="128111" y="499435"/>
                              </a:cubicBezTo>
                            </a:path>
                          </a:pathLst>
                        </a:custGeom>
                        <a:noFill/>
                        <a:ln w="9525" cap="rnd">
                          <a:solidFill>
                            <a:schemeClr val="accent2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19" name="Freeform: Shape 1019"/>
                      <wps:cNvSpPr/>
                      <wps:spPr>
                        <a:xfrm>
                          <a:off x="2755635" y="2987607"/>
                          <a:ext cx="156046" cy="546159"/>
                        </a:xfrm>
                        <a:custGeom>
                          <a:avLst/>
                          <a:gdLst>
                            <a:gd name="connsiteX0" fmla="*/ 110014 w 114300"/>
                            <a:gd name="connsiteY0" fmla="*/ 204311 h 400050"/>
                            <a:gd name="connsiteX1" fmla="*/ 58579 w 114300"/>
                            <a:gd name="connsiteY1" fmla="*/ 401479 h 400050"/>
                            <a:gd name="connsiteX2" fmla="*/ 7144 w 114300"/>
                            <a:gd name="connsiteY2" fmla="*/ 204311 h 400050"/>
                            <a:gd name="connsiteX3" fmla="*/ 58579 w 114300"/>
                            <a:gd name="connsiteY3" fmla="*/ 7144 h 400050"/>
                            <a:gd name="connsiteX4" fmla="*/ 110014 w 114300"/>
                            <a:gd name="connsiteY4" fmla="*/ 204311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4300" h="400050">
                              <a:moveTo>
                                <a:pt x="110014" y="204311"/>
                              </a:moveTo>
                              <a:cubicBezTo>
                                <a:pt x="110014" y="313204"/>
                                <a:pt x="86985" y="401479"/>
                                <a:pt x="58579" y="401479"/>
                              </a:cubicBezTo>
                              <a:cubicBezTo>
                                <a:pt x="30172" y="401479"/>
                                <a:pt x="7144" y="313204"/>
                                <a:pt x="7144" y="204311"/>
                              </a:cubicBezTo>
                              <a:cubicBezTo>
                                <a:pt x="7144" y="95419"/>
                                <a:pt x="30172" y="7144"/>
                                <a:pt x="58579" y="7144"/>
                              </a:cubicBezTo>
                              <a:cubicBezTo>
                                <a:pt x="86985" y="7144"/>
                                <a:pt x="110014" y="95419"/>
                                <a:pt x="110014" y="2043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20000"/>
                            <a:lumOff val="80000"/>
                            <a:alpha val="3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g:grpSp>
                      <wpg:cNvPr id="1020" name="Group 1020"/>
                      <wpg:cNvGrpSpPr/>
                      <wpg:grpSpPr>
                        <a:xfrm rot="21051578">
                          <a:off x="1434717" y="2459739"/>
                          <a:ext cx="496685" cy="428955"/>
                          <a:chOff x="1434717" y="2459739"/>
                          <a:chExt cx="280366" cy="242134"/>
                        </a:xfrm>
                      </wpg:grpSpPr>
                      <wps:wsp>
                        <wps:cNvPr id="1021" name="Freeform: Shape 1021"/>
                        <wps:cNvSpPr/>
                        <wps:spPr>
                          <a:xfrm>
                            <a:off x="1434717" y="2459739"/>
                            <a:ext cx="280366" cy="242134"/>
                          </a:xfrm>
                          <a:custGeom>
                            <a:avLst/>
                            <a:gdLst>
                              <a:gd name="connsiteX0" fmla="*/ 111813 w 209550"/>
                              <a:gd name="connsiteY0" fmla="*/ 175736 h 180975"/>
                              <a:gd name="connsiteX1" fmla="*/ 105145 w 209550"/>
                              <a:gd name="connsiteY1" fmla="*/ 177641 h 180975"/>
                              <a:gd name="connsiteX2" fmla="*/ 98478 w 209550"/>
                              <a:gd name="connsiteY2" fmla="*/ 175736 h 180975"/>
                              <a:gd name="connsiteX3" fmla="*/ 14658 w 209550"/>
                              <a:gd name="connsiteY3" fmla="*/ 97631 h 180975"/>
                              <a:gd name="connsiteX4" fmla="*/ 34660 w 209550"/>
                              <a:gd name="connsiteY4" fmla="*/ 15716 h 180975"/>
                              <a:gd name="connsiteX5" fmla="*/ 61330 w 209550"/>
                              <a:gd name="connsiteY5" fmla="*/ 7144 h 180975"/>
                              <a:gd name="connsiteX6" fmla="*/ 104193 w 209550"/>
                              <a:gd name="connsiteY6" fmla="*/ 30004 h 180975"/>
                              <a:gd name="connsiteX7" fmla="*/ 148008 w 209550"/>
                              <a:gd name="connsiteY7" fmla="*/ 7144 h 180975"/>
                              <a:gd name="connsiteX8" fmla="*/ 175630 w 209550"/>
                              <a:gd name="connsiteY8" fmla="*/ 14764 h 180975"/>
                              <a:gd name="connsiteX9" fmla="*/ 195633 w 209550"/>
                              <a:gd name="connsiteY9" fmla="*/ 96679 h 180975"/>
                              <a:gd name="connsiteX10" fmla="*/ 111813 w 209550"/>
                              <a:gd name="connsiteY10" fmla="*/ 175736 h 180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09550" h="180975">
                                <a:moveTo>
                                  <a:pt x="111813" y="175736"/>
                                </a:moveTo>
                                <a:cubicBezTo>
                                  <a:pt x="109908" y="177641"/>
                                  <a:pt x="107050" y="177641"/>
                                  <a:pt x="105145" y="177641"/>
                                </a:cubicBezTo>
                                <a:cubicBezTo>
                                  <a:pt x="102288" y="177641"/>
                                  <a:pt x="100383" y="176689"/>
                                  <a:pt x="98478" y="175736"/>
                                </a:cubicBezTo>
                                <a:cubicBezTo>
                                  <a:pt x="79428" y="161449"/>
                                  <a:pt x="27040" y="120491"/>
                                  <a:pt x="14658" y="97631"/>
                                </a:cubicBezTo>
                                <a:cubicBezTo>
                                  <a:pt x="-582" y="69056"/>
                                  <a:pt x="7990" y="31909"/>
                                  <a:pt x="34660" y="15716"/>
                                </a:cubicBezTo>
                                <a:cubicBezTo>
                                  <a:pt x="42280" y="10001"/>
                                  <a:pt x="51805" y="7144"/>
                                  <a:pt x="61330" y="7144"/>
                                </a:cubicBezTo>
                                <a:cubicBezTo>
                                  <a:pt x="77523" y="7144"/>
                                  <a:pt x="93715" y="14764"/>
                                  <a:pt x="104193" y="30004"/>
                                </a:cubicBezTo>
                                <a:cubicBezTo>
                                  <a:pt x="115623" y="14764"/>
                                  <a:pt x="130863" y="7144"/>
                                  <a:pt x="148008" y="7144"/>
                                </a:cubicBezTo>
                                <a:cubicBezTo>
                                  <a:pt x="157533" y="7144"/>
                                  <a:pt x="167058" y="10001"/>
                                  <a:pt x="175630" y="14764"/>
                                </a:cubicBezTo>
                                <a:cubicBezTo>
                                  <a:pt x="202300" y="30956"/>
                                  <a:pt x="210873" y="68104"/>
                                  <a:pt x="195633" y="96679"/>
                                </a:cubicBezTo>
                                <a:cubicBezTo>
                                  <a:pt x="183250" y="120491"/>
                                  <a:pt x="130863" y="161449"/>
                                  <a:pt x="111813" y="1757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1022" name="Group 1022"/>
                        <wpg:cNvGrpSpPr/>
                        <wpg:grpSpPr>
                          <a:xfrm flipH="1">
                            <a:off x="1605758" y="2487775"/>
                            <a:ext cx="76463" cy="86659"/>
                            <a:chOff x="1605758" y="2487775"/>
                            <a:chExt cx="76463" cy="86659"/>
                          </a:xfrm>
                        </wpg:grpSpPr>
                        <wps:wsp>
                          <wps:cNvPr id="1023" name="Freeform: Shape 1023"/>
                          <wps:cNvSpPr/>
                          <wps:spPr>
                            <a:xfrm>
                              <a:off x="1605758" y="2487775"/>
                              <a:ext cx="50976" cy="50976"/>
                            </a:xfrm>
                            <a:custGeom>
                              <a:avLst/>
                              <a:gdLst>
                                <a:gd name="connsiteX0" fmla="*/ 39529 w 38100"/>
                                <a:gd name="connsiteY0" fmla="*/ 23336 h 38100"/>
                                <a:gd name="connsiteX1" fmla="*/ 23336 w 38100"/>
                                <a:gd name="connsiteY1" fmla="*/ 39529 h 38100"/>
                                <a:gd name="connsiteX2" fmla="*/ 7144 w 38100"/>
                                <a:gd name="connsiteY2" fmla="*/ 23336 h 38100"/>
                                <a:gd name="connsiteX3" fmla="*/ 23336 w 38100"/>
                                <a:gd name="connsiteY3" fmla="*/ 7144 h 38100"/>
                                <a:gd name="connsiteX4" fmla="*/ 39529 w 38100"/>
                                <a:gd name="connsiteY4" fmla="*/ 23336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100" h="38100">
                                  <a:moveTo>
                                    <a:pt x="39529" y="23336"/>
                                  </a:moveTo>
                                  <a:cubicBezTo>
                                    <a:pt x="39529" y="32279"/>
                                    <a:pt x="32279" y="39529"/>
                                    <a:pt x="23336" y="39529"/>
                                  </a:cubicBezTo>
                                  <a:cubicBezTo>
                                    <a:pt x="14393" y="39529"/>
                                    <a:pt x="7144" y="32279"/>
                                    <a:pt x="7144" y="23336"/>
                                  </a:cubicBezTo>
                                  <a:cubicBezTo>
                                    <a:pt x="7144" y="14393"/>
                                    <a:pt x="14393" y="7144"/>
                                    <a:pt x="23336" y="7144"/>
                                  </a:cubicBezTo>
                                  <a:cubicBezTo>
                                    <a:pt x="32279" y="7144"/>
                                    <a:pt x="39529" y="14393"/>
                                    <a:pt x="39529" y="233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24" name="Freeform: Shape 1024"/>
                          <wps:cNvSpPr/>
                          <wps:spPr>
                            <a:xfrm>
                              <a:off x="1643989" y="2536202"/>
                              <a:ext cx="38232" cy="38232"/>
                            </a:xfrm>
                            <a:custGeom>
                              <a:avLst/>
                              <a:gdLst>
                                <a:gd name="connsiteX0" fmla="*/ 24289 w 28575"/>
                                <a:gd name="connsiteY0" fmla="*/ 15716 h 28575"/>
                                <a:gd name="connsiteX1" fmla="*/ 15716 w 28575"/>
                                <a:gd name="connsiteY1" fmla="*/ 24289 h 28575"/>
                                <a:gd name="connsiteX2" fmla="*/ 7144 w 28575"/>
                                <a:gd name="connsiteY2" fmla="*/ 15716 h 28575"/>
                                <a:gd name="connsiteX3" fmla="*/ 15716 w 28575"/>
                                <a:gd name="connsiteY3" fmla="*/ 7144 h 28575"/>
                                <a:gd name="connsiteX4" fmla="*/ 24289 w 28575"/>
                                <a:gd name="connsiteY4" fmla="*/ 15716 h 28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575" h="28575">
                                  <a:moveTo>
                                    <a:pt x="24289" y="15716"/>
                                  </a:moveTo>
                                  <a:cubicBezTo>
                                    <a:pt x="24289" y="20451"/>
                                    <a:pt x="20451" y="24289"/>
                                    <a:pt x="15716" y="24289"/>
                                  </a:cubicBezTo>
                                  <a:cubicBezTo>
                                    <a:pt x="10982" y="24289"/>
                                    <a:pt x="7144" y="20451"/>
                                    <a:pt x="7144" y="15716"/>
                                  </a:cubicBezTo>
                                  <a:cubicBezTo>
                                    <a:pt x="7144" y="10982"/>
                                    <a:pt x="10982" y="7144"/>
                                    <a:pt x="15716" y="7144"/>
                                  </a:cubicBezTo>
                                  <a:cubicBezTo>
                                    <a:pt x="20451" y="7144"/>
                                    <a:pt x="24289" y="10982"/>
                                    <a:pt x="24289" y="157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grpSp>
                    <wpg:grpSp>
                      <wpg:cNvPr id="1025" name="Group 1025"/>
                      <wpg:cNvGrpSpPr/>
                      <wpg:grpSpPr>
                        <a:xfrm rot="439678">
                          <a:off x="1958490" y="2459739"/>
                          <a:ext cx="496685" cy="428955"/>
                          <a:chOff x="1958490" y="2459739"/>
                          <a:chExt cx="280366" cy="242134"/>
                        </a:xfrm>
                      </wpg:grpSpPr>
                      <wps:wsp>
                        <wps:cNvPr id="1026" name="Freeform: Shape 1026"/>
                        <wps:cNvSpPr/>
                        <wps:spPr>
                          <a:xfrm>
                            <a:off x="1958490" y="2459739"/>
                            <a:ext cx="280366" cy="242134"/>
                          </a:xfrm>
                          <a:custGeom>
                            <a:avLst/>
                            <a:gdLst>
                              <a:gd name="connsiteX0" fmla="*/ 14658 w 209550"/>
                              <a:gd name="connsiteY0" fmla="*/ 97631 h 180975"/>
                              <a:gd name="connsiteX1" fmla="*/ 34660 w 209550"/>
                              <a:gd name="connsiteY1" fmla="*/ 15716 h 180975"/>
                              <a:gd name="connsiteX2" fmla="*/ 63235 w 209550"/>
                              <a:gd name="connsiteY2" fmla="*/ 7144 h 180975"/>
                              <a:gd name="connsiteX3" fmla="*/ 106098 w 209550"/>
                              <a:gd name="connsiteY3" fmla="*/ 30004 h 180975"/>
                              <a:gd name="connsiteX4" fmla="*/ 148960 w 209550"/>
                              <a:gd name="connsiteY4" fmla="*/ 7144 h 180975"/>
                              <a:gd name="connsiteX5" fmla="*/ 176583 w 209550"/>
                              <a:gd name="connsiteY5" fmla="*/ 14764 h 180975"/>
                              <a:gd name="connsiteX6" fmla="*/ 196585 w 209550"/>
                              <a:gd name="connsiteY6" fmla="*/ 96679 h 180975"/>
                              <a:gd name="connsiteX7" fmla="*/ 112765 w 209550"/>
                              <a:gd name="connsiteY7" fmla="*/ 174784 h 180975"/>
                              <a:gd name="connsiteX8" fmla="*/ 106098 w 209550"/>
                              <a:gd name="connsiteY8" fmla="*/ 176689 h 180975"/>
                              <a:gd name="connsiteX9" fmla="*/ 99430 w 209550"/>
                              <a:gd name="connsiteY9" fmla="*/ 174784 h 180975"/>
                              <a:gd name="connsiteX10" fmla="*/ 14658 w 209550"/>
                              <a:gd name="connsiteY10" fmla="*/ 97631 h 180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09550" h="180975">
                                <a:moveTo>
                                  <a:pt x="14658" y="97631"/>
                                </a:moveTo>
                                <a:cubicBezTo>
                                  <a:pt x="-582" y="69056"/>
                                  <a:pt x="7990" y="31909"/>
                                  <a:pt x="34660" y="15716"/>
                                </a:cubicBezTo>
                                <a:cubicBezTo>
                                  <a:pt x="44185" y="10001"/>
                                  <a:pt x="53710" y="7144"/>
                                  <a:pt x="63235" y="7144"/>
                                </a:cubicBezTo>
                                <a:cubicBezTo>
                                  <a:pt x="79428" y="7144"/>
                                  <a:pt x="95620" y="14764"/>
                                  <a:pt x="106098" y="30004"/>
                                </a:cubicBezTo>
                                <a:cubicBezTo>
                                  <a:pt x="116575" y="14764"/>
                                  <a:pt x="132768" y="7144"/>
                                  <a:pt x="148960" y="7144"/>
                                </a:cubicBezTo>
                                <a:cubicBezTo>
                                  <a:pt x="158485" y="7144"/>
                                  <a:pt x="168010" y="10001"/>
                                  <a:pt x="176583" y="14764"/>
                                </a:cubicBezTo>
                                <a:cubicBezTo>
                                  <a:pt x="203253" y="30956"/>
                                  <a:pt x="211825" y="68104"/>
                                  <a:pt x="196585" y="96679"/>
                                </a:cubicBezTo>
                                <a:cubicBezTo>
                                  <a:pt x="184203" y="120491"/>
                                  <a:pt x="131815" y="160496"/>
                                  <a:pt x="112765" y="174784"/>
                                </a:cubicBezTo>
                                <a:cubicBezTo>
                                  <a:pt x="110860" y="176689"/>
                                  <a:pt x="108003" y="176689"/>
                                  <a:pt x="106098" y="176689"/>
                                </a:cubicBezTo>
                                <a:cubicBezTo>
                                  <a:pt x="103240" y="176689"/>
                                  <a:pt x="101335" y="175736"/>
                                  <a:pt x="99430" y="174784"/>
                                </a:cubicBezTo>
                                <a:cubicBezTo>
                                  <a:pt x="80380" y="161449"/>
                                  <a:pt x="27040" y="120491"/>
                                  <a:pt x="14658" y="976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1027" name="Group 1027"/>
                        <wpg:cNvGrpSpPr/>
                        <wpg:grpSpPr>
                          <a:xfrm>
                            <a:off x="2135489" y="2487775"/>
                            <a:ext cx="68818" cy="86659"/>
                            <a:chOff x="2135489" y="2487775"/>
                            <a:chExt cx="68818" cy="86659"/>
                          </a:xfrm>
                        </wpg:grpSpPr>
                        <wps:wsp>
                          <wps:cNvPr id="1028" name="Freeform: Shape 1028"/>
                          <wps:cNvSpPr/>
                          <wps:spPr>
                            <a:xfrm>
                              <a:off x="2153331" y="2487775"/>
                              <a:ext cx="50976" cy="50976"/>
                            </a:xfrm>
                            <a:custGeom>
                              <a:avLst/>
                              <a:gdLst>
                                <a:gd name="connsiteX0" fmla="*/ 39529 w 38100"/>
                                <a:gd name="connsiteY0" fmla="*/ 23336 h 38100"/>
                                <a:gd name="connsiteX1" fmla="*/ 23336 w 38100"/>
                                <a:gd name="connsiteY1" fmla="*/ 39529 h 38100"/>
                                <a:gd name="connsiteX2" fmla="*/ 7144 w 38100"/>
                                <a:gd name="connsiteY2" fmla="*/ 23336 h 38100"/>
                                <a:gd name="connsiteX3" fmla="*/ 23336 w 38100"/>
                                <a:gd name="connsiteY3" fmla="*/ 7144 h 38100"/>
                                <a:gd name="connsiteX4" fmla="*/ 39529 w 38100"/>
                                <a:gd name="connsiteY4" fmla="*/ 23336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100" h="38100">
                                  <a:moveTo>
                                    <a:pt x="39529" y="23336"/>
                                  </a:moveTo>
                                  <a:cubicBezTo>
                                    <a:pt x="39529" y="32279"/>
                                    <a:pt x="32279" y="39529"/>
                                    <a:pt x="23336" y="39529"/>
                                  </a:cubicBezTo>
                                  <a:cubicBezTo>
                                    <a:pt x="14393" y="39529"/>
                                    <a:pt x="7144" y="32279"/>
                                    <a:pt x="7144" y="23336"/>
                                  </a:cubicBezTo>
                                  <a:cubicBezTo>
                                    <a:pt x="7144" y="14393"/>
                                    <a:pt x="14393" y="7144"/>
                                    <a:pt x="23336" y="7144"/>
                                  </a:cubicBezTo>
                                  <a:cubicBezTo>
                                    <a:pt x="32279" y="7144"/>
                                    <a:pt x="39529" y="14393"/>
                                    <a:pt x="39529" y="233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29" name="Freeform: Shape 1029"/>
                          <wps:cNvSpPr/>
                          <wps:spPr>
                            <a:xfrm>
                              <a:off x="2135489" y="2536202"/>
                              <a:ext cx="38232" cy="38232"/>
                            </a:xfrm>
                            <a:custGeom>
                              <a:avLst/>
                              <a:gdLst>
                                <a:gd name="connsiteX0" fmla="*/ 24289 w 28575"/>
                                <a:gd name="connsiteY0" fmla="*/ 15716 h 28575"/>
                                <a:gd name="connsiteX1" fmla="*/ 15716 w 28575"/>
                                <a:gd name="connsiteY1" fmla="*/ 24289 h 28575"/>
                                <a:gd name="connsiteX2" fmla="*/ 7144 w 28575"/>
                                <a:gd name="connsiteY2" fmla="*/ 15716 h 28575"/>
                                <a:gd name="connsiteX3" fmla="*/ 15716 w 28575"/>
                                <a:gd name="connsiteY3" fmla="*/ 7144 h 28575"/>
                                <a:gd name="connsiteX4" fmla="*/ 24289 w 28575"/>
                                <a:gd name="connsiteY4" fmla="*/ 15716 h 28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575" h="28575">
                                  <a:moveTo>
                                    <a:pt x="24289" y="15716"/>
                                  </a:moveTo>
                                  <a:cubicBezTo>
                                    <a:pt x="24289" y="20451"/>
                                    <a:pt x="20451" y="24289"/>
                                    <a:pt x="15716" y="24289"/>
                                  </a:cubicBezTo>
                                  <a:cubicBezTo>
                                    <a:pt x="10982" y="24289"/>
                                    <a:pt x="7144" y="20451"/>
                                    <a:pt x="7144" y="15716"/>
                                  </a:cubicBezTo>
                                  <a:cubicBezTo>
                                    <a:pt x="7144" y="10982"/>
                                    <a:pt x="10982" y="7144"/>
                                    <a:pt x="15716" y="7144"/>
                                  </a:cubicBezTo>
                                  <a:cubicBezTo>
                                    <a:pt x="20451" y="7144"/>
                                    <a:pt x="24289" y="10982"/>
                                    <a:pt x="24289" y="157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6E1F00" id="Group 996" o:spid="_x0000_s1026" alt="&quot;&quot;" style="position:absolute;margin-left:65.7pt;margin-top:107.05pt;width:315.95pt;height:204.85pt;z-index:251659264;mso-width-relative:margin;mso-height-relative:margin" coordorigin="3650,19859" coordsize="32203,20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">
              <v:shape id="Freeform: Shape 997" o:spid="_x0000_s1027" style="position:absolute;left:13557;top:38954;width:12743;height:1785;visibility:visible;mso-wrap-style:square;v-text-anchor:middle" coordsize="9525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" path="m946309,69056v,34194,-210239,61913,-469583,61913c217383,130969,7144,103250,7144,69056,7144,34863,217383,7144,476726,7144v259343,,469583,27719,469583,61912xe" fillcolor="#d8d8d8 [2732]" stroked="f">
                <v:stroke joinstyle="miter"/>
                <v:path arrowok="t" o:connecttype="custom" o:connectlocs="1266108,92393;637832,175229;9558,92393;637832,9558;1266108,92393" o:connectangles="0,0,0,0,0"/>
              </v:shape>
              <v:shape id="Freeform: Shape 998" o:spid="_x0000_s1028" style="position:absolute;left:10534;top:19859;width:18305;height:20135;visibility:visible;mso-wrap-style:square;v-text-anchor:middle" coordsize="1504950,150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" path="m1502569,754856v,412951,-334762,747713,-747713,747713c341906,1502569,7144,1167807,7144,754856,7144,341906,341906,7144,754856,7144v412951,,747713,334762,747713,747712xe" fillcolor="#fdd473 [1941]" strokecolor="#fcb817 [3205]">
                <v:fill color2="#fcb817 [3205]" rotate="t" focusposition=".5,.5" focussize="" focus="100%" type="gradientRadial"/>
                <v:stroke joinstyle="miter"/>
                <v:path arrowok="t" o:connecttype="custom" o:connectlocs="1827593,1009955;918141,2010352;8689,1009955;918141,9558;1827593,1009955" o:connectangles="0,0,0,0,0"/>
              </v:shape>
              <v:shape id="Freeform: Shape 999" o:spid="_x0000_s1029" style="position:absolute;left:12422;top:20560;width:14528;height:10832;visibility:visible;mso-wrap-style:square;v-text-anchor:middle" coordsize="108585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" path="m1083469,405289v,219889,-240944,398145,-538163,398145c248087,803434,7144,625178,7144,405289,7144,185399,248087,7144,545306,7144v297219,,538163,178255,538163,398145xe" fillcolor="white [3212]" stroked="f">
                <v:fill opacity="23644f"/>
                <v:stroke joinstyle="miter"/>
                <v:path arrowok="t" o:connecttype="custom" o:connectlocs="1449620,542254;729589,1074949;9558,542254;729589,9558;1449620,542254" o:connectangles="0,0,0,0,0"/>
              </v:shape>
              <v:shape id="Freeform: Shape 1000" o:spid="_x0000_s1030" style="position:absolute;left:14105;top:22569;width:3695;height:1912;visibility:visible;mso-wrap-style:square;v-text-anchor:middle" coordsize="2762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" path="m7144,141753v,,71437,-98108,174307,-126683c284321,-13505,277654,43645,255746,53170v-21907,9525,-88582,4763,-147637,36195c49054,120798,7144,141753,7144,141753xe" fillcolor="#87381d [3208]" stroked="f">
                <v:stroke endcap="round"/>
                <v:path arrowok="t" o:connecttype="custom" o:connectlocs="9558,189658;242771,20163;342173,71139;144644,119566;9558,189658" o:connectangles="0,0,0,0,0"/>
              </v:shape>
              <v:shape id="Freeform: Shape 1001" o:spid="_x0000_s1031" style="position:absolute;left:12665;top:31497;width:14018;height:7009;visibility:visible;mso-wrap-style:square;v-text-anchor:middle" coordsize="10477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" path="m520523,526071v,,-174308,2858,-333375,-111442c28080,300329,-21450,83159,22365,33629,67133,-16854,98565,5054,250965,97446v152400,92393,401955,92393,554355,c957720,5054,989153,-16854,1033920,33629v42863,49530,-6667,266700,-164782,381000c711023,528929,520523,526071,520523,526071xe" fillcolor="#fcb817 [3205]" strokecolor="#fcb817 [3205]">
                <v:stroke endcap="round"/>
                <v:path arrowok="t" o:connecttype="custom" o:connectlocs="696430,703853;250393,554750;29923,44994;335777,130377;1077472,130377;1383326,44994;1162857,554750;696430,703853" o:connectangles="0,0,0,0,0,0,0,0"/>
              </v:shape>
              <v:shape id="Freeform: Shape 1002" o:spid="_x0000_s1032" style="position:absolute;left:13143;top:32085;width:13126;height:6372;visibility:visible;mso-wrap-style:square;v-text-anchor:middle" coordsize="981075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" path="m484814,476359v,,-162878,2858,-310515,-100012c26661,273477,-19059,76309,20946,31542,61904,-14178,92384,5824,234306,88692v141923,82867,374333,82867,516255,c892484,5824,922011,-15131,963921,31542v40005,44767,-5715,240982,-153352,344805c662931,480169,484814,476359,484814,476359xe" stroked="f">
                <v:stroke endcap="round"/>
                <v:path arrowok="t" o:connecttype="custom" o:connectlocs="648654,637341;233202,503531;28025,42201;313488,118665;1004208,118665;1289672,42201;1084496,503531;648654,637341" o:connectangles="0,0,0,0,0,0,0,0"/>
              </v:shape>
              <v:shape id="Freeform: Shape 1003" o:spid="_x0000_s1033" style="position:absolute;left:21254;top:22569;width:3695;height:1912;visibility:visible;mso-wrap-style:square;v-text-anchor:middle" coordsize="2762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" path="m269107,141753v,,-71437,-98108,-174308,-126683c-8071,-13505,-1403,43645,20504,53170v21908,9525,88583,4763,147638,36195c227197,120798,269107,141753,269107,141753xe" fillcolor="#87381d [3208]" stroked="f">
                <v:stroke endcap="round"/>
                <v:path arrowok="t" o:connecttype="custom" o:connectlocs="360050,189658;126836,20163;27433,71139;224964,119566;360050,189658" o:connectangles="0,0,0,0,0"/>
              </v:shape>
              <v:shape id="Freeform: Shape 1004" o:spid="_x0000_s1034" style="position:absolute;left:19623;top:34514;width:127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" path="m7144,7144r,251460e" filled="f" strokecolor="#d1d3d4">
                <v:stroke endcap="round"/>
                <v:path arrowok="t" o:connecttype="custom" o:connectlocs="9558,9558;9558,345998" o:connectangles="0,0"/>
              </v:shape>
              <v:shape id="Freeform: Shape 1005" o:spid="_x0000_s1035" style="position:absolute;left:21267;top:34349;width:127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" path="m7144,7144r,250507e" filled="f" strokecolor="#d1d3d4">
                <v:stroke endcap="round"/>
                <v:path arrowok="t" o:connecttype="custom" o:connectlocs="9558,9558;9558,344723" o:connectangles="0,0"/>
              </v:shape>
              <v:shape id="Freeform: Shape 1006" o:spid="_x0000_s1036" style="position:absolute;left:22834;top:33801;width:128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" path="m7144,7144r,251460e" filled="f" strokecolor="#d1d3d4">
                <v:stroke endcap="round"/>
                <v:path arrowok="t" o:connecttype="custom" o:connectlocs="9558,9558;9558,345998" o:connectangles="0,0"/>
              </v:shape>
              <v:shape id="Freeform: Shape 1007" o:spid="_x0000_s1037" style="position:absolute;left:24287;top:32845;width:127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" path="m7144,7144r,250507e" filled="f" strokecolor="#d1d3d4">
                <v:stroke endcap="round"/>
                <v:path arrowok="t" o:connecttype="custom" o:connectlocs="9558,9558;9558,344723" o:connectangles="0,0"/>
              </v:shape>
              <v:shape id="Freeform: Shape 1008" o:spid="_x0000_s1038" style="position:absolute;left:17940;top:34298;width:128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" path="m7144,7144r,251460e" filled="f" strokecolor="#d1d3d4">
                <v:stroke endcap="round"/>
                <v:path arrowok="t" o:connecttype="custom" o:connectlocs="9558,9558;9558,345998" o:connectangles="0,0"/>
              </v:shape>
              <v:shape id="Freeform: Shape 1009" o:spid="_x0000_s1039" style="position:absolute;left:16373;top:33762;width:127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" path="m7144,7144r,250507e" filled="f" strokecolor="#d1d3d4">
                <v:stroke endcap="round"/>
                <v:path arrowok="t" o:connecttype="custom" o:connectlocs="9558,9558;9558,344723" o:connectangles="0,0"/>
              </v:shape>
              <v:shape id="Freeform: Shape 1010" o:spid="_x0000_s1040" style="position:absolute;left:14920;top:32794;width:128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" path="m7144,7144r,250507e" filled="f" strokecolor="#d1d3d4">
                <v:stroke endcap="round"/>
                <v:path arrowok="t" o:connecttype="custom" o:connectlocs="9558,9558;9558,344723" o:connectangles="0,0"/>
              </v:shape>
              <v:shape id="Freeform: Shape 1011" o:spid="_x0000_s1041" style="position:absolute;left:14512;top:34476;width:10450;height:1912;visibility:visible;mso-wrap-style:square;v-text-anchor:middle" coordsize="78105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" path="m773906,7144v,,-127635,115252,-366712,129540l373856,135731c133826,121444,7144,7144,7144,7144e" filled="f" strokecolor="#d1d3d4">
                <v:stroke endcap="round"/>
                <v:path arrowok="t" o:connecttype="custom" o:connectlocs="1035443,9558;544803,182876;500198,181601;9558,9558" o:connectangles="0,0,0,0"/>
              </v:shape>
              <v:shape id="Freeform: Shape 1012" o:spid="_x0000_s1042" style="position:absolute;left:6632;top:23243;width:5353;height:14910;visibility:visible;mso-wrap-style:square;v-text-anchor:middle" coordsize="40005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" path="m22384,872466v,,54292,-30480,99060,-86677c166211,729591,180499,712446,193834,619101v12382,-94297,12382,-155257,39052,-183832c259556,406694,268129,385739,270034,321921,272891,258104,280511,55221,314801,24741v34290,-30480,62865,-15240,72390,c399574,43791,399574,89511,399574,159996v,70485,,771525,,771525c399574,931521,381476,978194,343376,992481v-38100,14288,-33337,15240,-48577,46673c279559,1070586,237649,1112497,237649,1112497l7144,1043916,22384,872466xe" fillcolor="#fdd473 [1941]" strokecolor="#fcb817 [3205]">
                <v:fill color2="#fcb817 [3205]" focusposition=".5,.5" focussize="" focus="100%" type="gradientRadial"/>
                <v:stroke joinstyle="miter"/>
                <v:path arrowok="t" o:connecttype="custom" o:connectlocs="29949,1167310;162485,1051341;259339,828322;311588,582365;361290,430712;421186,33102;518039,33102;534607,214066;534607,1246322;459417,1327883;394424,1390329;317961,1488457;9558,1396700;29949,1167310" o:connectangles="0,0,0,0,0,0,0,0,0,0,0,0,0,0"/>
              </v:shape>
              <v:shape id="Freeform: Shape 1013" o:spid="_x0000_s1043" style="position:absolute;left:3650;top:34259;width:7009;height:5098;visibility:visible;mso-wrap-style:square;v-text-anchor:middle" coordsize="5238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" path="m281464,29051v,,-12383,2858,,50483c293846,126206,344329,217646,402431,242411v58103,24765,71438,24765,89535,12383c510064,242411,516731,214789,516731,214789v,,19050,36195,-2857,71437c491966,321469,438626,374809,438626,374809r-431482,l7144,150971v,,255270,-143827,270510,-143827c305276,7144,281464,29051,281464,29051xe" fillcolor="#5680d4 [1943]" stroked="f">
                <v:fill color2="#20407f [3207]" focusposition=".5,.5" focussize="" colors="0 #5781d5;49807f #20407f;1 #20407f" focus="100%" type="gradientRadial"/>
                <v:stroke joinstyle="miter"/>
                <v:path arrowok="t" o:connecttype="custom" o:connectlocs="376583,38869;376583,106412;538430,324332;658223,340900;691357,287375;687534,382954;586857,501473;9558,501473;9558,201990;371485,9558;376583,38869" o:connectangles="0,0,0,0,0,0,0,0,0,0,0"/>
              </v:shape>
              <v:shape id="Freeform: Shape 1014" o:spid="_x0000_s1044" style="position:absolute;left:10007;top:23888;width:1784;height:6754;visibility:visible;mso-wrap-style:square;v-text-anchor:middle" coordsize="133350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" path="m129240,31757v,,-6667,-32385,-40005,-22860c68280,15565,60660,21280,53040,174632,45420,327985,31133,336557,16845,393707,2558,449905,8273,499435,8273,499435e" filled="f" strokecolor="#fcb817 [3205]">
                <v:stroke endcap="round"/>
                <v:path arrowok="t" o:connecttype="custom" o:connectlocs="172916,42489;119392,11904;70965,233648;22538,526757;11069,668215" o:connectangles="0,0,0,0,0"/>
              </v:shape>
              <v:shape id="Freeform: Shape 1015" o:spid="_x0000_s1045" style="position:absolute;left:10328;top:29876;width:1529;height:5352;visibility:visible;mso-wrap-style:square;v-text-anchor:middle" coordsize="1143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" path="m110014,204311v,108893,-23028,197168,-51435,197168c30172,401479,7144,313204,7144,204311,7144,95419,30172,7144,58579,7144v28407,,51435,88275,51435,197167xe" fillcolor="#fef0d0 [661]" stroked="f">
                <v:fill opacity="23644f"/>
                <v:stroke joinstyle="miter"/>
                <v:path arrowok="t" o:connecttype="custom" o:connectlocs="147193,273356;78375,537156;9558,273356;78375,9558;147193,273356" o:connectangles="0,0,0,0,0"/>
              </v:shape>
              <v:shape id="Freeform: Shape 1016" o:spid="_x0000_s1046" style="position:absolute;left:27390;top:23243;width:5462;height:15214;visibility:visible;mso-wrap-style:square;v-text-anchor:middle" coordsize="40005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" path="m384334,872466v,,-54293,-30480,-99060,-86677c240506,729591,226219,712446,212884,619101,200501,524804,200501,463844,173831,435269,148114,406694,138589,385739,136684,321921,133826,258104,126206,55221,91916,24741,57626,-5739,29051,9501,19526,24741,7144,43791,7144,89511,7144,159996v,70485,,771525,,771525c7144,931521,25241,978194,63341,992481v38100,14288,33338,15240,48578,46673c127159,1070586,169069,1112497,169069,1112497r230505,-68581l384334,872466xe" fillcolor="#fdd473 [1941]" strokecolor="#fcb817 [3205]">
                <v:fill color2="#fcb817 [3205]" focusposition=".5,.5" focussize="" focus="100%" type="gradientRadial"/>
                <v:stroke joinstyle="miter"/>
                <v:path arrowok="t" o:connecttype="custom" o:connectlocs="524703,1191115;389464,1072781;290635,845214;237319,594241;186605,439496;125486,33777;26657,33777;9753,218431;9753,1271738;86475,1354963;152795,1418682;230818,1518812;545509,1425183;524703,1191115" o:connectangles="0,0,0,0,0,0,0,0,0,0,0,0,0,0"/>
              </v:shape>
              <v:shape id="Freeform: Shape 1017" o:spid="_x0000_s1047" style="position:absolute;left:28702;top:34259;width:7152;height:5202;visibility:visible;mso-wrap-style:square;v-text-anchor:middle" coordsize="5238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" path="m250091,29051v,,12382,2858,,50483c237708,126206,187226,217646,129123,242411,71021,267176,57686,267176,39588,254794,21491,242411,14823,214789,14823,214789v,,-19050,36195,2858,71437c39588,320516,92928,374809,92928,374809r431483,l524411,150971v,,-255270,-143827,-270510,-143827c226278,7144,250091,29051,250091,29051xe" fillcolor="#5680d4 [1943]" stroked="f">
                <v:fill color2="#20407f [3207]" focusposition=".5,.5" focussize="" colors="0 #5781d5;49807f #20407f;1 #20407f" focus="100%" type="gradientRadial"/>
                <v:stroke joinstyle="miter"/>
                <v:path arrowok="t" o:connecttype="custom" o:connectlocs="341432,39661;341432,108582;176283,330946;54047,347852;20237,293236;24139,390764;126868,511700;715942,511700;715942,206110;346633,9753;341432,39661" o:connectangles="0,0,0,0,0,0,0,0,0,0,0"/>
              </v:shape>
              <v:shape id="Freeform: Shape 1018" o:spid="_x0000_s1048" style="position:absolute;left:27620;top:23888;width:1820;height:6892;visibility:visible;mso-wrap-style:square;v-text-anchor:middle" coordsize="133350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" path="m7144,31757v,,6667,-32385,40005,-22860c68104,15565,75724,21280,83344,174632v7620,153353,21907,161925,36195,219075c133826,449905,128111,499435,128111,499435e" filled="f" strokecolor="#fcb817 [3205]">
                <v:stroke endcap="round"/>
                <v:path arrowok="t" o:connecttype="custom" o:connectlocs="9753,43356;64369,12146;113783,238412;163198,537500;174901,681842" o:connectangles="0,0,0,0,0"/>
              </v:shape>
              <v:shape id="Freeform: Shape 1019" o:spid="_x0000_s1049" style="position:absolute;left:27556;top:29876;width:1560;height:5461;visibility:visible;mso-wrap-style:square;v-text-anchor:middle" coordsize="1143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" path="m110014,204311v,108893,-23029,197168,-51435,197168c30172,401479,7144,313204,7144,204311,7144,95419,30172,7144,58579,7144v28406,,51435,88275,51435,197167xe" fillcolor="#fef0d0 [661]" stroked="f">
                <v:fill opacity="23644f"/>
                <v:stroke joinstyle="miter"/>
                <v:path arrowok="t" o:connecttype="custom" o:connectlocs="150195,278931;79974,548110;9753,278931;79974,9753;150195,278931" o:connectangles="0,0,0,0,0"/>
              </v:shape>
              <v:group id="Group 1020" o:spid="_x0000_s1050" style="position:absolute;left:14347;top:24597;width:4967;height:4289;rotation:-599023fd" coordorigin="14347,24597" coordsize="2803,2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">
                <v:shape id="Freeform: Shape 1021" o:spid="_x0000_s1051" style="position:absolute;left:14347;top:24597;width:2803;height:2421;visibility:visible;mso-wrap-style:square;v-text-anchor:middle" coordsize="2095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" path="m111813,175736v-1905,1905,-4763,1905,-6668,1905c102288,177641,100383,176689,98478,175736,79428,161449,27040,120491,14658,97631,-582,69056,7990,31909,34660,15716,42280,10001,51805,7144,61330,7144v16193,,32385,7620,42863,22860c115623,14764,130863,7144,148008,7144v9525,,19050,2857,27622,7620c202300,30956,210873,68104,195633,96679v-12383,23812,-64770,64770,-83820,79057xe" fillcolor="red [3204]" stroked="f">
                  <v:stroke joinstyle="miter"/>
                  <v:path arrowok="t" o:connecttype="custom" o:connectlocs="149599,235125;140678,237673;131758,235125;19612,130625;46373,21027;82056,9558;139404,40144;198026,9558;234983,19753;261746,129351;149599,235125" o:connectangles="0,0,0,0,0,0,0,0,0,0,0"/>
                </v:shape>
                <v:group id="Group 1022" o:spid="_x0000_s1052" style="position:absolute;left:16057;top:24877;width:765;height:867;flip:x" coordorigin="16057,24877" coordsize="764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">
                  <v:shape id="Freeform: Shape 1023" o:spid="_x0000_s1053" style="position:absolute;left:16057;top:24877;width:510;height:510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" path="m39529,23336v,8943,-7250,16193,-16193,16193c14393,39529,7144,32279,7144,23336v,-8943,7249,-16192,16192,-16192c32279,7144,39529,14393,39529,23336xe" stroked="f">
                    <v:stroke joinstyle="miter"/>
                    <v:path arrowok="t" o:connecttype="custom" o:connectlocs="52888,31222;31222,52888;9558,31222;31222,9558;52888,31222" o:connectangles="0,0,0,0,0"/>
                  </v:shape>
                  <v:shape id="Freeform: Shape 1024" o:spid="_x0000_s1054" style="position:absolute;left:16439;top:25362;width:383;height:382;visibility:visible;mso-wrap-style:square;v-text-anchor:middle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" path="m24289,15716v,4735,-3838,8573,-8573,8573c10982,24289,7144,20451,7144,15716v,-4734,3838,-8572,8572,-8572c20451,7144,24289,10982,24289,15716xe" stroked="f">
                    <v:stroke joinstyle="miter"/>
                    <v:path arrowok="t" o:connecttype="custom" o:connectlocs="32498,21027;21027,32498;9558,21027;21027,9558;32498,21027" o:connectangles="0,0,0,0,0"/>
                  </v:shape>
                </v:group>
              </v:group>
              <v:group id="Group 1025" o:spid="_x0000_s1055" style="position:absolute;left:19584;top:24597;width:4967;height:4289;rotation:480246fd" coordorigin="19584,24597" coordsize="2803,2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">
                <v:shape id="Freeform: Shape 1026" o:spid="_x0000_s1056" style="position:absolute;left:19584;top:24597;width:2804;height:2421;visibility:visible;mso-wrap-style:square;v-text-anchor:middle" coordsize="2095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" path="m14658,97631c-582,69056,7990,31909,34660,15716,44185,10001,53710,7144,63235,7144v16193,,32385,7620,42863,22860c116575,14764,132768,7144,148960,7144v9525,,19050,2857,27623,7620c203253,30956,211825,68104,196585,96679v-12382,23812,-64770,63817,-83820,78105c110860,176689,108003,176689,106098,176689v-2858,,-4763,-953,-6668,-1905c80380,161449,27040,120491,14658,97631xe" fillcolor="red [3204]" stroked="f">
                  <v:stroke joinstyle="miter"/>
                  <v:path arrowok="t" o:connecttype="custom" o:connectlocs="19612,130625;46373,21027;84605,9558;141953,40144;199300,9558;236258,19753;263020,129351;150873,233851;141953,236400;133032,233851;19612,130625" o:connectangles="0,0,0,0,0,0,0,0,0,0,0"/>
                </v:shape>
                <v:group id="Group 1027" o:spid="_x0000_s1057" style="position:absolute;left:21354;top:24877;width:689;height:867" coordorigin="21354,24877" coordsize="688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<v:shape id="Freeform: Shape 1028" o:spid="_x0000_s1058" style="position:absolute;left:21533;top:24877;width:510;height:510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" path="m39529,23336v,8943,-7250,16193,-16193,16193c14393,39529,7144,32279,7144,23336v,-8943,7249,-16192,16192,-16192c32279,7144,39529,14393,39529,23336xe" stroked="f">
                    <v:stroke joinstyle="miter"/>
                    <v:path arrowok="t" o:connecttype="custom" o:connectlocs="52888,31222;31222,52888;9558,31222;31222,9558;52888,31222" o:connectangles="0,0,0,0,0"/>
                  </v:shape>
                  <v:shape id="Freeform: Shape 1029" o:spid="_x0000_s1059" style="position:absolute;left:21354;top:25362;width:383;height:382;visibility:visible;mso-wrap-style:square;v-text-anchor:middle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" path="m24289,15716v,4735,-3838,8573,-8573,8573c10982,24289,7144,20451,7144,15716v,-4734,3838,-8572,8572,-8572c20451,7144,24289,10982,24289,15716xe" stroked="f">
                    <v:stroke joinstyle="miter"/>
                    <v:path arrowok="t" o:connecttype="custom" o:connectlocs="32498,21027;21027,32498;9558,21027;21027,9558;32498,21027" o:connectangles="0,0,0,0,0"/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1FF5B35A" wp14:editId="2FEE54D8">
              <wp:simplePos x="0" y="0"/>
              <wp:positionH relativeFrom="column">
                <wp:posOffset>-379095</wp:posOffset>
              </wp:positionH>
              <wp:positionV relativeFrom="paragraph">
                <wp:posOffset>-225426</wp:posOffset>
              </wp:positionV>
              <wp:extent cx="6438900" cy="4581525"/>
              <wp:effectExtent l="0" t="0" r="0" b="9525"/>
              <wp:wrapNone/>
              <wp:docPr id="995" name="Rectangle 9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45815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7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B03D8E" id="Rectangle 995" o:spid="_x0000_s1026" alt="&quot;&quot;" style="position:absolute;margin-left:-29.85pt;margin-top:-17.75pt;width:507pt;height:360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" fillcolor="#f2f2f2 [3052]" stroked="f" strokeweight="1pt">
              <v:fill opacity="49858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D1"/>
    <w:rsid w:val="00022CB5"/>
    <w:rsid w:val="00054128"/>
    <w:rsid w:val="00094B47"/>
    <w:rsid w:val="000B0C7F"/>
    <w:rsid w:val="000C14D1"/>
    <w:rsid w:val="000E7453"/>
    <w:rsid w:val="001221EE"/>
    <w:rsid w:val="001B2423"/>
    <w:rsid w:val="00240FDC"/>
    <w:rsid w:val="00254137"/>
    <w:rsid w:val="002C2AE4"/>
    <w:rsid w:val="003533E5"/>
    <w:rsid w:val="003618D8"/>
    <w:rsid w:val="003B4C84"/>
    <w:rsid w:val="003F353E"/>
    <w:rsid w:val="004244D3"/>
    <w:rsid w:val="0045539D"/>
    <w:rsid w:val="0046185B"/>
    <w:rsid w:val="00470158"/>
    <w:rsid w:val="00473E6D"/>
    <w:rsid w:val="004A517E"/>
    <w:rsid w:val="004C5297"/>
    <w:rsid w:val="004D566C"/>
    <w:rsid w:val="004E6D59"/>
    <w:rsid w:val="005456B4"/>
    <w:rsid w:val="00577406"/>
    <w:rsid w:val="00580075"/>
    <w:rsid w:val="00583903"/>
    <w:rsid w:val="005E706E"/>
    <w:rsid w:val="00646970"/>
    <w:rsid w:val="00665BCE"/>
    <w:rsid w:val="00691D68"/>
    <w:rsid w:val="006A0C61"/>
    <w:rsid w:val="006D3152"/>
    <w:rsid w:val="006E47A9"/>
    <w:rsid w:val="00700DD1"/>
    <w:rsid w:val="00793FDA"/>
    <w:rsid w:val="00831CCC"/>
    <w:rsid w:val="00875ADF"/>
    <w:rsid w:val="008F1CFE"/>
    <w:rsid w:val="00905E1B"/>
    <w:rsid w:val="00940862"/>
    <w:rsid w:val="00944156"/>
    <w:rsid w:val="0095228F"/>
    <w:rsid w:val="009F5CCE"/>
    <w:rsid w:val="00A60540"/>
    <w:rsid w:val="00A947B4"/>
    <w:rsid w:val="00B84D41"/>
    <w:rsid w:val="00BA7237"/>
    <w:rsid w:val="00BB056A"/>
    <w:rsid w:val="00BD3305"/>
    <w:rsid w:val="00C165EB"/>
    <w:rsid w:val="00C60FDC"/>
    <w:rsid w:val="00D338FB"/>
    <w:rsid w:val="00D71E5F"/>
    <w:rsid w:val="00E11B39"/>
    <w:rsid w:val="00E51FBE"/>
    <w:rsid w:val="00E54147"/>
    <w:rsid w:val="00F81B8E"/>
    <w:rsid w:val="00F87F18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685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1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Web"/>
    <w:next w:val="Normal"/>
    <w:link w:val="TitleChar"/>
    <w:uiPriority w:val="10"/>
    <w:qFormat/>
    <w:rsid w:val="001B2423"/>
    <w:pPr>
      <w:spacing w:before="240" w:beforeAutospacing="0" w:after="0" w:afterAutospacing="0" w:line="1000" w:lineRule="exact"/>
      <w:jc w:val="center"/>
    </w:pPr>
    <w:rPr>
      <w:rFonts w:ascii="Century Gothic" w:hAnsi="Century Gothic" w:cstheme="minorBidi"/>
      <w:b/>
      <w:bCs/>
      <w:color w:val="20407F" w:themeColor="accent4"/>
      <w:spacing w:val="-50"/>
      <w:kern w:val="24"/>
      <w:sz w:val="104"/>
      <w:szCs w:val="104"/>
    </w:rPr>
  </w:style>
  <w:style w:type="character" w:customStyle="1" w:styleId="TitleChar">
    <w:name w:val="Title Char"/>
    <w:basedOn w:val="DefaultParagraphFont"/>
    <w:link w:val="Title"/>
    <w:uiPriority w:val="10"/>
    <w:rsid w:val="001B2423"/>
    <w:rPr>
      <w:rFonts w:ascii="Century Gothic" w:eastAsiaTheme="minorEastAsia" w:hAnsi="Century Gothic" w:cstheme="minorBidi"/>
      <w:b/>
      <w:bCs/>
      <w:color w:val="20407F" w:themeColor="accent4"/>
      <w:spacing w:val="-50"/>
      <w:kern w:val="24"/>
      <w:sz w:val="104"/>
      <w:szCs w:val="104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Emoji%20thank%20you%20c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01CACE4A6F4D01BF23284B7F433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7B9EE-3E06-4423-AC75-8553FEDDB0EE}"/>
      </w:docPartPr>
      <w:docPartBody>
        <w:p w:rsidR="00000000" w:rsidRDefault="00600431">
          <w:pPr>
            <w:pStyle w:val="B401CACE4A6F4D01BF23284B7F433B53"/>
          </w:pPr>
          <w:r w:rsidRPr="001B2423">
            <w:t>Thank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31"/>
    <w:rsid w:val="0060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01CACE4A6F4D01BF23284B7F433B53">
    <w:name w:val="B401CACE4A6F4D01BF23284B7F433B53"/>
  </w:style>
  <w:style w:type="paragraph" w:customStyle="1" w:styleId="B8CA9D4C4DCC45A6AD42E1E3A6FAB6E5">
    <w:name w:val="B8CA9D4C4DCC45A6AD42E1E3A6FAB6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ard - Thank You Emoji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FCB817"/>
      </a:accent2>
      <a:accent3>
        <a:srgbClr val="4E83C3"/>
      </a:accent3>
      <a:accent4>
        <a:srgbClr val="20407F"/>
      </a:accent4>
      <a:accent5>
        <a:srgbClr val="87381D"/>
      </a:accent5>
      <a:accent6>
        <a:srgbClr val="FCB817"/>
      </a:accent6>
      <a:hlink>
        <a:srgbClr val="F4D443"/>
      </a:hlink>
      <a:folHlink>
        <a:srgbClr val="87381D"/>
      </a:folHlink>
    </a:clrScheme>
    <a:fontScheme name="Custom 4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6222D01-1428-4D18-AEC7-1FEA3B2519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67C646-47C3-4ED4-B6A4-258E6D0653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FB1F3F-70A5-43AB-9FAB-979D224A8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E9E55E-FBE7-4576-BE12-A8FDE310FE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Emoji thank you card.dotx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2022-07-08T11:28:00Z</dcterms:created>
  <dcterms:modified xsi:type="dcterms:W3CDTF">2022-07-08T11:30:00Z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